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D14" w:rsidRDefault="00D859FF">
      <w:pPr>
        <w:pStyle w:val="1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lang w:eastAsia="ru-RU"/>
        </w:rPr>
        <w:fldChar w:fldCharType="begin"/>
      </w:r>
      <w:r w:rsidR="005F0249">
        <w:rPr>
          <w:lang w:eastAsia="ru-RU"/>
        </w:rPr>
        <w:instrText xml:space="preserve"> TOC \o "1-2" \h \z \u </w:instrText>
      </w:r>
      <w:r>
        <w:rPr>
          <w:lang w:eastAsia="ru-RU"/>
        </w:rPr>
        <w:fldChar w:fldCharType="separate"/>
      </w:r>
      <w:hyperlink w:anchor="_Toc170376730" w:history="1">
        <w:r w:rsidR="00AE3D14" w:rsidRPr="00F43417">
          <w:rPr>
            <w:rStyle w:val="af2"/>
            <w:noProof/>
            <w:lang w:eastAsia="ru-RU"/>
          </w:rPr>
          <w:t>Введение</w:t>
        </w:r>
        <w:r w:rsidR="00AE3D14">
          <w:rPr>
            <w:noProof/>
            <w:webHidden/>
          </w:rPr>
          <w:tab/>
        </w:r>
        <w:r w:rsidR="00AE3D14">
          <w:rPr>
            <w:noProof/>
            <w:webHidden/>
          </w:rPr>
          <w:fldChar w:fldCharType="begin"/>
        </w:r>
        <w:r w:rsidR="00AE3D14">
          <w:rPr>
            <w:noProof/>
            <w:webHidden/>
          </w:rPr>
          <w:instrText xml:space="preserve"> PAGEREF _Toc170376730 \h </w:instrText>
        </w:r>
        <w:r w:rsidR="00AE3D14">
          <w:rPr>
            <w:noProof/>
            <w:webHidden/>
          </w:rPr>
        </w:r>
        <w:r w:rsidR="00AE3D14"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2</w:t>
        </w:r>
        <w:r w:rsidR="00AE3D14">
          <w:rPr>
            <w:noProof/>
            <w:webHidden/>
          </w:rPr>
          <w:fldChar w:fldCharType="end"/>
        </w:r>
      </w:hyperlink>
    </w:p>
    <w:p w:rsidR="00AE3D14" w:rsidRDefault="00AE3D14">
      <w:pPr>
        <w:pStyle w:val="1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31" w:history="1">
        <w:r w:rsidRPr="00F43417">
          <w:rPr>
            <w:rStyle w:val="af2"/>
            <w:noProof/>
            <w:lang w:eastAsia="ru-RU"/>
          </w:rPr>
          <w:t>1. Тестирование серверной части для калькулятора деления.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3D14" w:rsidRDefault="00AE3D14">
      <w:pPr>
        <w:pStyle w:val="2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32" w:history="1">
        <w:r w:rsidRPr="00F43417">
          <w:rPr>
            <w:rStyle w:val="af2"/>
            <w:noProof/>
          </w:rPr>
          <w:t>1.1. Запуск калькулятора.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3D14" w:rsidRDefault="00AE3D14">
      <w:pPr>
        <w:pStyle w:val="2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33" w:history="1">
        <w:r w:rsidRPr="00F43417">
          <w:rPr>
            <w:rStyle w:val="af2"/>
            <w:noProof/>
            <w:lang w:eastAsia="ru-RU"/>
          </w:rPr>
          <w:t>1.2. Проверка работы приложения.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3D14" w:rsidRDefault="00AE3D14">
      <w:pPr>
        <w:pStyle w:val="1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34" w:history="1">
        <w:r w:rsidRPr="00F43417">
          <w:rPr>
            <w:rStyle w:val="af2"/>
            <w:noProof/>
            <w:lang w:eastAsia="ru-RU"/>
          </w:rPr>
          <w:t>2. Тестовые сценарии для проверки основной функциональности для калькулятора деления.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3D14" w:rsidRDefault="00AE3D14">
      <w:pPr>
        <w:pStyle w:val="2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35" w:history="1">
        <w:r w:rsidRPr="00F43417">
          <w:rPr>
            <w:rStyle w:val="af2"/>
            <w:noProof/>
            <w:lang w:eastAsia="ru-RU"/>
          </w:rPr>
          <w:t>2.1. Проверка деления положительных чисел.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3D14" w:rsidRDefault="00AE3D14">
      <w:pPr>
        <w:pStyle w:val="2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36" w:history="1">
        <w:r w:rsidRPr="00F43417">
          <w:rPr>
            <w:rStyle w:val="af2"/>
            <w:noProof/>
            <w:lang w:eastAsia="ru-RU"/>
          </w:rPr>
          <w:t>2.2. Проверка деления отрицательных чисел.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3D14" w:rsidRDefault="00AE3D14">
      <w:pPr>
        <w:pStyle w:val="2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37" w:history="1">
        <w:r w:rsidRPr="00F43417">
          <w:rPr>
            <w:rStyle w:val="af2"/>
            <w:noProof/>
            <w:lang w:eastAsia="ru-RU"/>
          </w:rPr>
          <w:t>2.3. Операции с нулем.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3D14" w:rsidRDefault="00AE3D14">
      <w:pPr>
        <w:pStyle w:val="2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38" w:history="1">
        <w:r w:rsidRPr="00F43417">
          <w:rPr>
            <w:rStyle w:val="af2"/>
            <w:noProof/>
            <w:lang w:eastAsia="ru-RU"/>
          </w:rPr>
          <w:t>2.4. Ввод разделителей.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3D14" w:rsidRDefault="00AE3D14">
      <w:pPr>
        <w:pStyle w:val="2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39" w:history="1">
        <w:r w:rsidRPr="00F43417">
          <w:rPr>
            <w:rStyle w:val="af2"/>
            <w:noProof/>
            <w:lang w:eastAsia="ru-RU"/>
          </w:rPr>
          <w:t>2.5. Неправильный формат ввода (буквы и спец. символы).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E3D14" w:rsidRDefault="00AE3D14">
      <w:pPr>
        <w:pStyle w:val="2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40" w:history="1">
        <w:r w:rsidRPr="00F43417">
          <w:rPr>
            <w:rStyle w:val="af2"/>
            <w:noProof/>
            <w:lang w:eastAsia="ru-RU"/>
          </w:rPr>
          <w:t>2.6. Проверка граничных значений «Числителя» и «Знаменателя».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3D14" w:rsidRDefault="00AE3D14">
      <w:pPr>
        <w:pStyle w:val="2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41" w:history="1">
        <w:r w:rsidRPr="00F43417">
          <w:rPr>
            <w:rStyle w:val="af2"/>
            <w:noProof/>
            <w:lang w:eastAsia="ru-RU"/>
          </w:rPr>
          <w:t>2.7. Ввод пробелов.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E3D14" w:rsidRDefault="00AE3D14">
      <w:pPr>
        <w:pStyle w:val="2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42" w:history="1">
        <w:r w:rsidRPr="00F43417">
          <w:rPr>
            <w:rStyle w:val="af2"/>
            <w:noProof/>
            <w:lang w:eastAsia="ru-RU"/>
          </w:rPr>
          <w:t>2.8. Пустые значения «Числителя» и «Знаменателя».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E3D14" w:rsidRDefault="00AE3D14">
      <w:pPr>
        <w:pStyle w:val="1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43" w:history="1">
        <w:r w:rsidRPr="00F43417">
          <w:rPr>
            <w:rStyle w:val="af2"/>
            <w:noProof/>
            <w:lang w:eastAsia="ru-RU"/>
          </w:rPr>
          <w:t>3. Проверка кроссбраузерности кроссплатформенности для калькулятора деления.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E3D14" w:rsidRDefault="00AE3D14">
      <w:pPr>
        <w:pStyle w:val="2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44" w:history="1">
        <w:r w:rsidRPr="00F43417">
          <w:rPr>
            <w:rStyle w:val="af2"/>
            <w:noProof/>
          </w:rPr>
          <w:t>3.1. Запуск калькулятора.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E3D14" w:rsidRDefault="00AE3D14">
      <w:pPr>
        <w:pStyle w:val="2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45" w:history="1">
        <w:r w:rsidRPr="00F43417">
          <w:rPr>
            <w:rStyle w:val="af2"/>
            <w:noProof/>
            <w:lang w:eastAsia="ru-RU"/>
          </w:rPr>
          <w:t>3.2. Проверка корректного отображения «Результата».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E3D14" w:rsidRDefault="00AE3D14">
      <w:pPr>
        <w:pStyle w:val="2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46" w:history="1">
        <w:r w:rsidRPr="00F43417">
          <w:rPr>
            <w:rStyle w:val="af2"/>
            <w:noProof/>
          </w:rPr>
          <w:t>3.3. Проверка корректного отображения ошибок.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E3D14" w:rsidRDefault="00AE3D14">
      <w:pPr>
        <w:pStyle w:val="1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47" w:history="1">
        <w:r w:rsidRPr="00F43417">
          <w:rPr>
            <w:rStyle w:val="af2"/>
            <w:noProof/>
            <w:lang w:eastAsia="ru-RU"/>
          </w:rPr>
          <w:t>4. Проверка времени отклика приложения.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E3D14" w:rsidRDefault="00AE3D14">
      <w:pPr>
        <w:pStyle w:val="2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48" w:history="1">
        <w:r w:rsidRPr="00F43417">
          <w:rPr>
            <w:rStyle w:val="af2"/>
            <w:noProof/>
            <w:lang w:eastAsia="ru-RU"/>
          </w:rPr>
          <w:t>4.1. Измерение времени отклика для корректных данных: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E3D14" w:rsidRDefault="00AE3D14">
      <w:pPr>
        <w:pStyle w:val="2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49" w:history="1">
        <w:r w:rsidRPr="00F43417">
          <w:rPr>
            <w:rStyle w:val="af2"/>
            <w:noProof/>
            <w:lang w:eastAsia="ru-RU"/>
          </w:rPr>
          <w:t>4.2. Измерение времени отклика для деления на ноль.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E3D14" w:rsidRDefault="00AE3D14">
      <w:pPr>
        <w:pStyle w:val="2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50" w:history="1">
        <w:r w:rsidRPr="00F43417">
          <w:rPr>
            <w:rStyle w:val="af2"/>
            <w:noProof/>
            <w:lang w:eastAsia="ru-RU"/>
          </w:rPr>
          <w:t>4.3. Измерение времени отклика для некорректных данных: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E3D14" w:rsidRDefault="00AE3D14">
      <w:pPr>
        <w:pStyle w:val="21"/>
        <w:tabs>
          <w:tab w:val="right" w:leader="dot" w:pos="1104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70376751" w:history="1">
        <w:r w:rsidRPr="00F43417">
          <w:rPr>
            <w:rStyle w:val="af2"/>
            <w:noProof/>
            <w:lang w:eastAsia="ru-RU"/>
          </w:rPr>
          <w:t>4.4. Проверка нагрузочной способности.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_Toc170376751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08C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35DBB" w:rsidRDefault="00D859FF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fldChar w:fldCharType="end"/>
      </w:r>
      <w:r w:rsidR="00835DBB">
        <w:rPr>
          <w:lang w:eastAsia="ru-RU"/>
        </w:rPr>
        <w:br w:type="page"/>
      </w:r>
    </w:p>
    <w:p w:rsidR="001F16BC" w:rsidRDefault="001F16BC" w:rsidP="001F16BC">
      <w:pPr>
        <w:pStyle w:val="1"/>
        <w:numPr>
          <w:ilvl w:val="0"/>
          <w:numId w:val="0"/>
        </w:numPr>
        <w:spacing w:after="0" w:line="360" w:lineRule="auto"/>
        <w:ind w:left="567"/>
        <w:rPr>
          <w:lang w:eastAsia="ru-RU"/>
        </w:rPr>
      </w:pPr>
      <w:bookmarkStart w:id="0" w:name="_Toc170337939"/>
      <w:bookmarkStart w:id="1" w:name="_Toc170376730"/>
      <w:r>
        <w:rPr>
          <w:lang w:eastAsia="ru-RU"/>
        </w:rPr>
        <w:lastRenderedPageBreak/>
        <w:t>Введение</w:t>
      </w:r>
      <w:bookmarkEnd w:id="1"/>
    </w:p>
    <w:p w:rsidR="001F16BC" w:rsidRDefault="001F16BC" w:rsidP="001F16BC">
      <w:pPr>
        <w:rPr>
          <w:lang w:eastAsia="ru-RU"/>
        </w:rPr>
      </w:pPr>
      <w:r>
        <w:rPr>
          <w:lang w:eastAsia="ru-RU"/>
        </w:rPr>
        <w:t xml:space="preserve">Поскольку у нас нет полного описания </w:t>
      </w:r>
      <w:r w:rsidR="006C0801">
        <w:rPr>
          <w:lang w:eastAsia="ru-RU"/>
        </w:rPr>
        <w:t>функциональности калькулятора деления</w:t>
      </w:r>
      <w:r>
        <w:rPr>
          <w:lang w:eastAsia="ru-RU"/>
        </w:rPr>
        <w:t xml:space="preserve">, то будем руководствоваться </w:t>
      </w:r>
      <w:r w:rsidR="00EF3D3E">
        <w:rPr>
          <w:lang w:eastAsia="ru-RU"/>
        </w:rPr>
        <w:t xml:space="preserve">личным опытом и собственным пониманием, как должен работать калькулятор деления и обрабатывать некоторые </w:t>
      </w:r>
      <w:r w:rsidR="007C0304">
        <w:rPr>
          <w:lang w:eastAsia="ru-RU"/>
        </w:rPr>
        <w:t>ситуации</w:t>
      </w:r>
      <w:r w:rsidR="00EF3D3E">
        <w:rPr>
          <w:lang w:eastAsia="ru-RU"/>
        </w:rPr>
        <w:t>.</w:t>
      </w:r>
    </w:p>
    <w:p w:rsidR="001F16BC" w:rsidRDefault="001F16BC" w:rsidP="001F16BC">
      <w:pPr>
        <w:rPr>
          <w:lang w:eastAsia="ru-RU"/>
        </w:rPr>
      </w:pPr>
      <w:r>
        <w:rPr>
          <w:lang w:eastAsia="ru-RU"/>
        </w:rPr>
        <w:t>В первую очередь проверим доступность и корректную работу серверной части.</w:t>
      </w:r>
    </w:p>
    <w:p w:rsidR="001F16BC" w:rsidRDefault="001F16BC" w:rsidP="001F16BC">
      <w:pPr>
        <w:rPr>
          <w:lang w:eastAsia="ru-RU"/>
        </w:rPr>
      </w:pPr>
      <w:r>
        <w:rPr>
          <w:lang w:eastAsia="ru-RU"/>
        </w:rPr>
        <w:t xml:space="preserve">Соответствие полей будет проверено </w:t>
      </w:r>
      <w:r w:rsidR="00793B4C">
        <w:rPr>
          <w:lang w:eastAsia="ru-RU"/>
        </w:rPr>
        <w:t>первым же тестом на вычисление.</w:t>
      </w:r>
    </w:p>
    <w:p w:rsidR="001F16BC" w:rsidRDefault="001F16BC" w:rsidP="001F16BC">
      <w:pPr>
        <w:rPr>
          <w:lang w:eastAsia="ru-RU"/>
        </w:rPr>
      </w:pPr>
      <w:r>
        <w:rPr>
          <w:lang w:eastAsia="ru-RU"/>
        </w:rPr>
        <w:t>Проверяем отработку некорректных значений.</w:t>
      </w:r>
    </w:p>
    <w:p w:rsidR="00EC126D" w:rsidRDefault="001F16BC" w:rsidP="001F16BC">
      <w:pPr>
        <w:rPr>
          <w:lang w:eastAsia="ru-RU"/>
        </w:rPr>
      </w:pPr>
      <w:r>
        <w:rPr>
          <w:lang w:eastAsia="ru-RU"/>
        </w:rPr>
        <w:t xml:space="preserve">Проверим функции </w:t>
      </w:r>
      <w:r w:rsidR="00EC126D">
        <w:rPr>
          <w:lang w:eastAsia="ru-RU"/>
        </w:rPr>
        <w:t>калькулятора</w:t>
      </w:r>
      <w:r>
        <w:rPr>
          <w:lang w:eastAsia="ru-RU"/>
        </w:rPr>
        <w:t>.</w:t>
      </w:r>
    </w:p>
    <w:p w:rsidR="001F16BC" w:rsidRDefault="001F16BC" w:rsidP="001F16BC">
      <w:pPr>
        <w:rPr>
          <w:lang w:eastAsia="ru-RU"/>
        </w:rPr>
      </w:pPr>
      <w:r>
        <w:rPr>
          <w:lang w:eastAsia="ru-RU"/>
        </w:rPr>
        <w:t>Проверяем работу в различных браузерах</w:t>
      </w:r>
      <w:r w:rsidR="00400E14">
        <w:rPr>
          <w:lang w:eastAsia="ru-RU"/>
        </w:rPr>
        <w:t xml:space="preserve"> и на различных устройствах</w:t>
      </w:r>
      <w:r>
        <w:rPr>
          <w:lang w:eastAsia="ru-RU"/>
        </w:rPr>
        <w:t>.</w:t>
      </w:r>
    </w:p>
    <w:p w:rsidR="001F16BC" w:rsidRPr="001F16BC" w:rsidRDefault="001F16BC" w:rsidP="001F16BC">
      <w:pPr>
        <w:rPr>
          <w:lang w:eastAsia="ru-RU"/>
        </w:rPr>
      </w:pPr>
      <w:r>
        <w:rPr>
          <w:lang w:eastAsia="ru-RU"/>
        </w:rPr>
        <w:t>Оценим нагрузочную способность.</w:t>
      </w:r>
    </w:p>
    <w:p w:rsidR="00835DBB" w:rsidRPr="000A79AD" w:rsidRDefault="00835DBB" w:rsidP="00835DBB">
      <w:pPr>
        <w:pStyle w:val="1"/>
        <w:spacing w:after="0" w:line="360" w:lineRule="auto"/>
        <w:ind w:left="0" w:firstLine="567"/>
        <w:rPr>
          <w:lang w:eastAsia="ru-RU"/>
        </w:rPr>
      </w:pPr>
      <w:bookmarkStart w:id="2" w:name="_Toc170376731"/>
      <w:r w:rsidRPr="000A79AD">
        <w:rPr>
          <w:lang w:eastAsia="ru-RU"/>
        </w:rPr>
        <w:lastRenderedPageBreak/>
        <w:t>Тестирование серверной части для калькулятора деления.</w:t>
      </w:r>
      <w:bookmarkEnd w:id="0"/>
      <w:bookmarkEnd w:id="2"/>
    </w:p>
    <w:p w:rsidR="00F33EBB" w:rsidRPr="000A79AD" w:rsidRDefault="00F33EBB" w:rsidP="00F33EBB">
      <w:pPr>
        <w:pStyle w:val="2"/>
        <w:spacing w:after="0" w:line="360" w:lineRule="auto"/>
        <w:ind w:left="0" w:firstLine="567"/>
      </w:pPr>
      <w:bookmarkStart w:id="3" w:name="_Toc170337940"/>
      <w:bookmarkStart w:id="4" w:name="_Toc170376732"/>
      <w:r w:rsidRPr="000A79AD">
        <w:t>Запуск калькулятора.</w:t>
      </w:r>
      <w:bookmarkEnd w:id="4"/>
    </w:p>
    <w:p w:rsidR="00F33EBB" w:rsidRPr="000A79AD" w:rsidRDefault="00F33EBB" w:rsidP="00F33EBB">
      <w:pPr>
        <w:spacing w:line="360" w:lineRule="auto"/>
        <w:ind w:firstLine="567"/>
        <w:rPr>
          <w:b/>
          <w:szCs w:val="24"/>
        </w:rPr>
      </w:pPr>
      <w:r w:rsidRPr="000A79AD">
        <w:rPr>
          <w:b/>
          <w:szCs w:val="24"/>
        </w:rPr>
        <w:t>Шаги:</w:t>
      </w:r>
    </w:p>
    <w:p w:rsidR="00F33EBB" w:rsidRPr="000A79AD" w:rsidRDefault="00F33EBB" w:rsidP="00F33EBB">
      <w:pPr>
        <w:pStyle w:val="a0"/>
      </w:pPr>
      <w:r w:rsidRPr="000A79AD">
        <w:t xml:space="preserve">Открыть калькулятор в браузере по ссылке </w:t>
      </w:r>
      <w:hyperlink r:id="rId8" w:history="1">
        <w:r w:rsidRPr="000A79AD">
          <w:rPr>
            <w:color w:val="000080"/>
            <w:u w:val="single"/>
          </w:rPr>
          <w:t>http://sitename/calculate</w:t>
        </w:r>
      </w:hyperlink>
      <w:r w:rsidRPr="000A79AD">
        <w:rPr>
          <w:color w:val="1155CC"/>
          <w:shd w:val="clear" w:color="auto" w:fill="FFFFFF"/>
        </w:rPr>
        <w:t>.</w:t>
      </w:r>
    </w:p>
    <w:p w:rsidR="00F33EBB" w:rsidRPr="00F33EBB" w:rsidRDefault="00F33EBB" w:rsidP="00F33EBB">
      <w:pPr>
        <w:spacing w:line="360" w:lineRule="auto"/>
        <w:ind w:firstLine="567"/>
        <w:contextualSpacing/>
        <w:rPr>
          <w:szCs w:val="24"/>
        </w:rPr>
      </w:pPr>
      <w:r w:rsidRPr="000A79AD">
        <w:rPr>
          <w:b/>
          <w:szCs w:val="24"/>
          <w:bdr w:val="none" w:sz="0" w:space="0" w:color="auto" w:frame="1"/>
          <w:shd w:val="clear" w:color="auto" w:fill="FFFFFF"/>
        </w:rPr>
        <w:t>Ожидаемый результат:</w:t>
      </w:r>
      <w:r w:rsidRPr="000A79AD">
        <w:rPr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szCs w:val="24"/>
          <w:bdr w:val="none" w:sz="0" w:space="0" w:color="auto" w:frame="1"/>
          <w:shd w:val="clear" w:color="auto" w:fill="FFFFFF"/>
        </w:rPr>
        <w:t>Приложение запускается</w:t>
      </w:r>
      <w:r w:rsidRPr="000A79AD">
        <w:rPr>
          <w:szCs w:val="24"/>
          <w:bdr w:val="none" w:sz="0" w:space="0" w:color="auto" w:frame="1"/>
          <w:shd w:val="clear" w:color="auto" w:fill="FFFFFF"/>
        </w:rPr>
        <w:t>.</w:t>
      </w:r>
    </w:p>
    <w:p w:rsidR="00835DBB" w:rsidRPr="000A79AD" w:rsidRDefault="00835DBB" w:rsidP="00835DBB">
      <w:pPr>
        <w:pStyle w:val="2"/>
        <w:spacing w:after="0" w:line="360" w:lineRule="auto"/>
        <w:ind w:left="0" w:firstLine="567"/>
        <w:rPr>
          <w:lang w:eastAsia="ru-RU"/>
        </w:rPr>
      </w:pPr>
      <w:bookmarkStart w:id="5" w:name="_Toc170376733"/>
      <w:r w:rsidRPr="000A79AD">
        <w:rPr>
          <w:lang w:eastAsia="ru-RU"/>
        </w:rPr>
        <w:t xml:space="preserve">Проверка работы </w:t>
      </w:r>
      <w:r>
        <w:rPr>
          <w:lang w:eastAsia="ru-RU"/>
        </w:rPr>
        <w:t>приложения</w:t>
      </w:r>
      <w:r w:rsidRPr="000A79AD">
        <w:rPr>
          <w:lang w:eastAsia="ru-RU"/>
        </w:rPr>
        <w:t>.</w:t>
      </w:r>
      <w:bookmarkEnd w:id="3"/>
      <w:bookmarkEnd w:id="5"/>
    </w:p>
    <w:p w:rsidR="00835DBB" w:rsidRPr="000A79AD" w:rsidRDefault="00835DBB" w:rsidP="00835DBB">
      <w:pPr>
        <w:pStyle w:val="3"/>
        <w:spacing w:line="360" w:lineRule="auto"/>
        <w:ind w:firstLine="567"/>
        <w:rPr>
          <w:lang w:eastAsia="ru-RU"/>
        </w:rPr>
      </w:pPr>
      <w:bookmarkStart w:id="6" w:name="_Toc170337941"/>
      <w:r w:rsidRPr="000A79AD">
        <w:rPr>
          <w:lang w:eastAsia="ru-RU"/>
        </w:rPr>
        <w:t>Запрос с корректными значениями.</w:t>
      </w:r>
      <w:bookmarkEnd w:id="6"/>
    </w:p>
    <w:p w:rsidR="00835DBB" w:rsidRPr="000A79AD" w:rsidRDefault="00835DBB" w:rsidP="00835DBB">
      <w:pPr>
        <w:spacing w:line="360" w:lineRule="auto"/>
        <w:ind w:firstLine="567"/>
        <w:outlineLvl w:val="3"/>
        <w:rPr>
          <w:rFonts w:eastAsia="Times New Roman"/>
          <w:bCs/>
          <w:szCs w:val="24"/>
          <w:lang w:val="en-US"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Метод</w:t>
      </w:r>
      <w:r w:rsidRPr="000A79AD">
        <w:rPr>
          <w:rFonts w:eastAsia="Times New Roman"/>
          <w:b/>
          <w:bCs/>
          <w:szCs w:val="24"/>
          <w:lang w:val="en-US" w:eastAsia="ru-RU"/>
        </w:rPr>
        <w:t xml:space="preserve">: </w:t>
      </w:r>
      <w:r w:rsidRPr="000A79AD">
        <w:rPr>
          <w:rFonts w:eastAsia="Times New Roman"/>
          <w:bCs/>
          <w:szCs w:val="24"/>
          <w:lang w:val="en-US" w:eastAsia="ru-RU"/>
        </w:rPr>
        <w:t>POST</w:t>
      </w:r>
    </w:p>
    <w:p w:rsidR="00835DBB" w:rsidRPr="000A79AD" w:rsidRDefault="00835DBB" w:rsidP="00835DBB">
      <w:pPr>
        <w:spacing w:line="360" w:lineRule="auto"/>
        <w:ind w:firstLine="567"/>
        <w:outlineLvl w:val="3"/>
        <w:rPr>
          <w:rFonts w:eastAsia="Times New Roman"/>
          <w:b/>
          <w:bCs/>
          <w:szCs w:val="24"/>
          <w:lang w:val="en-US" w:eastAsia="ru-RU"/>
        </w:rPr>
      </w:pPr>
      <w:r w:rsidRPr="000A79AD">
        <w:rPr>
          <w:rFonts w:eastAsia="Times New Roman"/>
          <w:b/>
          <w:bCs/>
          <w:szCs w:val="24"/>
          <w:lang w:val="en-US" w:eastAsia="ru-RU"/>
        </w:rPr>
        <w:t xml:space="preserve">URL: </w:t>
      </w:r>
      <w:r w:rsidRPr="000A79AD">
        <w:rPr>
          <w:rFonts w:eastAsia="Times New Roman"/>
          <w:bCs/>
          <w:szCs w:val="24"/>
          <w:lang w:val="en-US" w:eastAsia="ru-RU"/>
        </w:rPr>
        <w:t>http://sitename/calculate</w:t>
      </w:r>
    </w:p>
    <w:p w:rsidR="00835DBB" w:rsidRPr="000A79AD" w:rsidRDefault="00835DBB" w:rsidP="00835DBB">
      <w:pPr>
        <w:spacing w:line="360" w:lineRule="auto"/>
        <w:ind w:firstLine="567"/>
        <w:outlineLvl w:val="3"/>
        <w:rPr>
          <w:rFonts w:eastAsia="Times New Roman"/>
          <w:szCs w:val="24"/>
          <w:lang w:val="en-US"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Запрос</w:t>
      </w:r>
      <w:r w:rsidRPr="000A79AD">
        <w:rPr>
          <w:rFonts w:eastAsia="Times New Roman"/>
          <w:szCs w:val="24"/>
          <w:lang w:val="en-US" w:eastAsia="ru-RU"/>
        </w:rPr>
        <w:t>:</w:t>
      </w:r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val="en-US" w:eastAsia="ru-RU"/>
        </w:rPr>
      </w:pPr>
      <w:r w:rsidRPr="000A79AD">
        <w:rPr>
          <w:rFonts w:eastAsia="Times New Roman"/>
          <w:color w:val="CCCCCC"/>
          <w:szCs w:val="24"/>
          <w:lang w:val="en-US" w:eastAsia="ru-RU"/>
        </w:rPr>
        <w:t>{</w:t>
      </w:r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val="en-US" w:eastAsia="ru-RU"/>
        </w:rPr>
      </w:pPr>
      <w:r w:rsidRPr="000A79AD">
        <w:rPr>
          <w:rFonts w:eastAsia="Times New Roman"/>
          <w:color w:val="CCCCCC"/>
          <w:szCs w:val="24"/>
          <w:lang w:val="en-US" w:eastAsia="ru-RU"/>
        </w:rPr>
        <w:t xml:space="preserve">  </w:t>
      </w:r>
      <w:r w:rsidRPr="000A79AD">
        <w:rPr>
          <w:rFonts w:eastAsia="Times New Roman"/>
          <w:color w:val="CE9178"/>
          <w:szCs w:val="24"/>
          <w:lang w:val="en-US" w:eastAsia="ru-RU"/>
        </w:rPr>
        <w:t>"</w:t>
      </w:r>
      <w:proofErr w:type="gramStart"/>
      <w:r w:rsidRPr="000A79AD">
        <w:rPr>
          <w:rFonts w:eastAsia="Times New Roman"/>
          <w:color w:val="CE9178"/>
          <w:szCs w:val="24"/>
          <w:lang w:val="en-US" w:eastAsia="ru-RU"/>
        </w:rPr>
        <w:t>numerator</w:t>
      </w:r>
      <w:proofErr w:type="gramEnd"/>
      <w:r w:rsidRPr="000A79AD">
        <w:rPr>
          <w:rFonts w:eastAsia="Times New Roman"/>
          <w:color w:val="CE9178"/>
          <w:szCs w:val="24"/>
          <w:lang w:val="en-US" w:eastAsia="ru-RU"/>
        </w:rPr>
        <w:t>"</w:t>
      </w:r>
      <w:r w:rsidRPr="000A79AD">
        <w:rPr>
          <w:rFonts w:eastAsia="Times New Roman"/>
          <w:color w:val="CCCCCC"/>
          <w:szCs w:val="24"/>
          <w:lang w:val="en-US" w:eastAsia="ru-RU"/>
        </w:rPr>
        <w:t xml:space="preserve">: </w:t>
      </w:r>
      <w:r w:rsidRPr="000A79AD">
        <w:rPr>
          <w:rFonts w:eastAsia="Times New Roman"/>
          <w:color w:val="CE9178"/>
          <w:szCs w:val="24"/>
          <w:lang w:val="en-US" w:eastAsia="ru-RU"/>
        </w:rPr>
        <w:t>"10"</w:t>
      </w:r>
      <w:r w:rsidRPr="000A79AD">
        <w:rPr>
          <w:rFonts w:eastAsia="Times New Roman"/>
          <w:color w:val="CCCCCC"/>
          <w:szCs w:val="24"/>
          <w:lang w:val="en-US" w:eastAsia="ru-RU"/>
        </w:rPr>
        <w:t>,</w:t>
      </w:r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val="en-US" w:eastAsia="ru-RU"/>
        </w:rPr>
      </w:pPr>
      <w:r w:rsidRPr="000A79AD">
        <w:rPr>
          <w:rFonts w:eastAsia="Times New Roman"/>
          <w:color w:val="CCCCCC"/>
          <w:szCs w:val="24"/>
          <w:lang w:val="en-US" w:eastAsia="ru-RU"/>
        </w:rPr>
        <w:t xml:space="preserve">  </w:t>
      </w:r>
      <w:r w:rsidRPr="000A79AD">
        <w:rPr>
          <w:rFonts w:eastAsia="Times New Roman"/>
          <w:color w:val="CE9178"/>
          <w:szCs w:val="24"/>
          <w:lang w:val="en-US" w:eastAsia="ru-RU"/>
        </w:rPr>
        <w:t>"</w:t>
      </w:r>
      <w:proofErr w:type="gramStart"/>
      <w:r w:rsidRPr="000A79AD">
        <w:rPr>
          <w:rFonts w:eastAsia="Times New Roman"/>
          <w:color w:val="CE9178"/>
          <w:szCs w:val="24"/>
          <w:lang w:val="en-US" w:eastAsia="ru-RU"/>
        </w:rPr>
        <w:t>denominator</w:t>
      </w:r>
      <w:proofErr w:type="gramEnd"/>
      <w:r w:rsidRPr="000A79AD">
        <w:rPr>
          <w:rFonts w:eastAsia="Times New Roman"/>
          <w:color w:val="CE9178"/>
          <w:szCs w:val="24"/>
          <w:lang w:val="en-US" w:eastAsia="ru-RU"/>
        </w:rPr>
        <w:t>"</w:t>
      </w:r>
      <w:r w:rsidRPr="000A79AD">
        <w:rPr>
          <w:rFonts w:eastAsia="Times New Roman"/>
          <w:color w:val="CCCCCC"/>
          <w:szCs w:val="24"/>
          <w:lang w:val="en-US" w:eastAsia="ru-RU"/>
        </w:rPr>
        <w:t xml:space="preserve">: </w:t>
      </w:r>
      <w:r w:rsidRPr="000A79AD">
        <w:rPr>
          <w:rFonts w:eastAsia="Times New Roman"/>
          <w:color w:val="CE9178"/>
          <w:szCs w:val="24"/>
          <w:lang w:val="en-US" w:eastAsia="ru-RU"/>
        </w:rPr>
        <w:t>"2"</w:t>
      </w:r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val="en-US" w:eastAsia="ru-RU"/>
        </w:rPr>
      </w:pPr>
      <w:r w:rsidRPr="000A79AD">
        <w:rPr>
          <w:rFonts w:eastAsia="Times New Roman"/>
          <w:color w:val="CCCCCC"/>
          <w:szCs w:val="24"/>
          <w:lang w:val="en-US" w:eastAsia="ru-RU"/>
        </w:rPr>
        <w:t>}</w:t>
      </w:r>
    </w:p>
    <w:p w:rsidR="00835DBB" w:rsidRPr="000A79AD" w:rsidRDefault="00835DBB" w:rsidP="00835DBB">
      <w:pPr>
        <w:spacing w:line="360" w:lineRule="auto"/>
        <w:ind w:firstLine="567"/>
        <w:rPr>
          <w:rFonts w:eastAsia="Times New Roman"/>
          <w:szCs w:val="24"/>
          <w:lang w:val="en-US"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</w:t>
      </w:r>
      <w:r w:rsidRPr="000A79AD">
        <w:rPr>
          <w:rFonts w:eastAsia="Times New Roman"/>
          <w:b/>
          <w:bCs/>
          <w:szCs w:val="24"/>
          <w:lang w:val="en-US" w:eastAsia="ru-RU"/>
        </w:rPr>
        <w:t xml:space="preserve"> </w:t>
      </w:r>
      <w:r w:rsidRPr="000A79AD">
        <w:rPr>
          <w:rFonts w:eastAsia="Times New Roman"/>
          <w:b/>
          <w:bCs/>
          <w:szCs w:val="24"/>
          <w:lang w:eastAsia="ru-RU"/>
        </w:rPr>
        <w:t>результат</w:t>
      </w:r>
      <w:r w:rsidRPr="000A79AD">
        <w:rPr>
          <w:rFonts w:eastAsia="Times New Roman"/>
          <w:szCs w:val="24"/>
          <w:lang w:val="en-US" w:eastAsia="ru-RU"/>
        </w:rPr>
        <w:t>:</w:t>
      </w:r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val="en-US" w:eastAsia="ru-RU"/>
        </w:rPr>
      </w:pPr>
      <w:r w:rsidRPr="000A79AD">
        <w:rPr>
          <w:rFonts w:eastAsia="Times New Roman"/>
          <w:color w:val="CCCCCC"/>
          <w:szCs w:val="24"/>
          <w:lang w:val="en-US" w:eastAsia="ru-RU"/>
        </w:rPr>
        <w:t>{</w:t>
      </w:r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val="en-US" w:eastAsia="ru-RU"/>
        </w:rPr>
      </w:pPr>
      <w:r w:rsidRPr="000A79AD">
        <w:rPr>
          <w:rFonts w:eastAsia="Times New Roman"/>
          <w:color w:val="CCCCCC"/>
          <w:szCs w:val="24"/>
          <w:lang w:val="en-US" w:eastAsia="ru-RU"/>
        </w:rPr>
        <w:t xml:space="preserve">  </w:t>
      </w:r>
      <w:r w:rsidRPr="000A79AD">
        <w:rPr>
          <w:rFonts w:eastAsia="Times New Roman"/>
          <w:color w:val="CE9178"/>
          <w:szCs w:val="24"/>
          <w:lang w:val="en-US" w:eastAsia="ru-RU"/>
        </w:rPr>
        <w:t>"</w:t>
      </w:r>
      <w:proofErr w:type="gramStart"/>
      <w:r w:rsidRPr="000A79AD">
        <w:rPr>
          <w:rFonts w:eastAsia="Times New Roman"/>
          <w:color w:val="CE9178"/>
          <w:szCs w:val="24"/>
          <w:lang w:val="en-US" w:eastAsia="ru-RU"/>
        </w:rPr>
        <w:t>answer</w:t>
      </w:r>
      <w:proofErr w:type="gramEnd"/>
      <w:r w:rsidRPr="000A79AD">
        <w:rPr>
          <w:rFonts w:eastAsia="Times New Roman"/>
          <w:color w:val="CE9178"/>
          <w:szCs w:val="24"/>
          <w:lang w:val="en-US" w:eastAsia="ru-RU"/>
        </w:rPr>
        <w:t>"</w:t>
      </w:r>
      <w:r w:rsidRPr="000A79AD">
        <w:rPr>
          <w:rFonts w:eastAsia="Times New Roman"/>
          <w:color w:val="CCCCCC"/>
          <w:szCs w:val="24"/>
          <w:lang w:val="en-US" w:eastAsia="ru-RU"/>
        </w:rPr>
        <w:t xml:space="preserve">: </w:t>
      </w:r>
      <w:r w:rsidRPr="000A79AD">
        <w:rPr>
          <w:rFonts w:eastAsia="Times New Roman"/>
          <w:color w:val="B5CEA8"/>
          <w:szCs w:val="24"/>
          <w:lang w:val="en-US" w:eastAsia="ru-RU"/>
        </w:rPr>
        <w:t>5.0</w:t>
      </w:r>
      <w:r w:rsidRPr="000A79AD">
        <w:rPr>
          <w:rFonts w:eastAsia="Times New Roman"/>
          <w:color w:val="CCCCCC"/>
          <w:szCs w:val="24"/>
          <w:lang w:val="en-US" w:eastAsia="ru-RU"/>
        </w:rPr>
        <w:t>,</w:t>
      </w:r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eastAsia="ru-RU"/>
        </w:rPr>
      </w:pPr>
      <w:r w:rsidRPr="000A79AD">
        <w:rPr>
          <w:rFonts w:eastAsia="Times New Roman"/>
          <w:color w:val="CCCCCC"/>
          <w:szCs w:val="24"/>
          <w:lang w:val="en-US" w:eastAsia="ru-RU"/>
        </w:rPr>
        <w:t xml:space="preserve">  </w:t>
      </w:r>
      <w:r w:rsidRPr="000A79AD">
        <w:rPr>
          <w:rFonts w:eastAsia="Times New Roman"/>
          <w:color w:val="CE9178"/>
          <w:szCs w:val="24"/>
          <w:lang w:eastAsia="ru-RU"/>
        </w:rPr>
        <w:t>"</w:t>
      </w:r>
      <w:r w:rsidRPr="000A79AD">
        <w:rPr>
          <w:rFonts w:eastAsia="Times New Roman"/>
          <w:color w:val="CE9178"/>
          <w:szCs w:val="24"/>
          <w:lang w:val="en-US" w:eastAsia="ru-RU"/>
        </w:rPr>
        <w:t>error</w:t>
      </w:r>
      <w:r w:rsidRPr="000A79AD">
        <w:rPr>
          <w:rFonts w:eastAsia="Times New Roman"/>
          <w:color w:val="CE9178"/>
          <w:szCs w:val="24"/>
          <w:lang w:eastAsia="ru-RU"/>
        </w:rPr>
        <w:t>"</w:t>
      </w:r>
      <w:r w:rsidRPr="000A79AD">
        <w:rPr>
          <w:rFonts w:eastAsia="Times New Roman"/>
          <w:color w:val="CCCCCC"/>
          <w:szCs w:val="24"/>
          <w:lang w:eastAsia="ru-RU"/>
        </w:rPr>
        <w:t xml:space="preserve">: </w:t>
      </w:r>
      <w:r w:rsidRPr="000A79AD">
        <w:rPr>
          <w:rFonts w:eastAsia="Times New Roman"/>
          <w:color w:val="569CD6"/>
          <w:szCs w:val="24"/>
          <w:lang w:val="en-US" w:eastAsia="ru-RU"/>
        </w:rPr>
        <w:t>null</w:t>
      </w:r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eastAsia="ru-RU"/>
        </w:rPr>
      </w:pPr>
      <w:r w:rsidRPr="000A79AD">
        <w:rPr>
          <w:rFonts w:eastAsia="Times New Roman"/>
          <w:color w:val="CCCCCC"/>
          <w:szCs w:val="24"/>
          <w:lang w:eastAsia="ru-RU"/>
        </w:rPr>
        <w:t>}</w:t>
      </w:r>
    </w:p>
    <w:p w:rsidR="00835DBB" w:rsidRPr="000A79AD" w:rsidRDefault="00835DBB" w:rsidP="00835DBB">
      <w:pPr>
        <w:pStyle w:val="3"/>
        <w:spacing w:line="360" w:lineRule="auto"/>
        <w:ind w:firstLine="567"/>
        <w:rPr>
          <w:lang w:eastAsia="ru-RU"/>
        </w:rPr>
      </w:pPr>
      <w:bookmarkStart w:id="7" w:name="_Toc170337942"/>
      <w:r w:rsidRPr="000A79AD">
        <w:rPr>
          <w:lang w:eastAsia="ru-RU"/>
        </w:rPr>
        <w:t>Запрос с делением на ноль.</w:t>
      </w:r>
      <w:bookmarkEnd w:id="7"/>
    </w:p>
    <w:p w:rsidR="00835DBB" w:rsidRPr="000A79AD" w:rsidRDefault="00835DBB" w:rsidP="00835DBB">
      <w:pPr>
        <w:spacing w:line="360" w:lineRule="auto"/>
        <w:ind w:firstLine="567"/>
        <w:outlineLvl w:val="3"/>
        <w:rPr>
          <w:rFonts w:eastAsia="Times New Roman"/>
          <w:bCs/>
          <w:szCs w:val="24"/>
          <w:lang w:val="en-US"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Метод</w:t>
      </w:r>
      <w:r w:rsidRPr="000A79AD">
        <w:rPr>
          <w:rFonts w:eastAsia="Times New Roman"/>
          <w:b/>
          <w:bCs/>
          <w:szCs w:val="24"/>
          <w:lang w:val="en-US" w:eastAsia="ru-RU"/>
        </w:rPr>
        <w:t xml:space="preserve">: </w:t>
      </w:r>
      <w:r w:rsidRPr="000A79AD">
        <w:rPr>
          <w:rFonts w:eastAsia="Times New Roman"/>
          <w:bCs/>
          <w:szCs w:val="24"/>
          <w:lang w:val="en-US" w:eastAsia="ru-RU"/>
        </w:rPr>
        <w:t>POST</w:t>
      </w:r>
    </w:p>
    <w:p w:rsidR="00835DBB" w:rsidRPr="000A79AD" w:rsidRDefault="00835DBB" w:rsidP="00835DBB">
      <w:pPr>
        <w:spacing w:line="360" w:lineRule="auto"/>
        <w:ind w:firstLine="567"/>
        <w:outlineLvl w:val="3"/>
        <w:rPr>
          <w:rFonts w:eastAsia="Times New Roman"/>
          <w:b/>
          <w:bCs/>
          <w:szCs w:val="24"/>
          <w:lang w:val="en-US" w:eastAsia="ru-RU"/>
        </w:rPr>
      </w:pPr>
      <w:r w:rsidRPr="000A79AD">
        <w:rPr>
          <w:rFonts w:eastAsia="Times New Roman"/>
          <w:b/>
          <w:bCs/>
          <w:szCs w:val="24"/>
          <w:lang w:val="en-US" w:eastAsia="ru-RU"/>
        </w:rPr>
        <w:t xml:space="preserve">URL: </w:t>
      </w:r>
      <w:r w:rsidRPr="000A79AD">
        <w:rPr>
          <w:rFonts w:eastAsia="Times New Roman"/>
          <w:bCs/>
          <w:szCs w:val="24"/>
          <w:lang w:val="en-US" w:eastAsia="ru-RU"/>
        </w:rPr>
        <w:t>http://sitename/calculate</w:t>
      </w:r>
    </w:p>
    <w:p w:rsidR="00835DBB" w:rsidRPr="000A79AD" w:rsidRDefault="00835DBB" w:rsidP="00835DBB">
      <w:pPr>
        <w:spacing w:line="360" w:lineRule="auto"/>
        <w:ind w:firstLine="567"/>
        <w:rPr>
          <w:rFonts w:eastAsia="Times New Roman"/>
          <w:szCs w:val="24"/>
          <w:lang w:val="en-US"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Запрос</w:t>
      </w:r>
      <w:r w:rsidRPr="000A79AD">
        <w:rPr>
          <w:rFonts w:eastAsia="Times New Roman"/>
          <w:szCs w:val="24"/>
          <w:lang w:val="en-US" w:eastAsia="ru-RU"/>
        </w:rPr>
        <w:t>:</w:t>
      </w:r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val="en-US" w:eastAsia="ru-RU"/>
        </w:rPr>
      </w:pPr>
      <w:r w:rsidRPr="000A79AD">
        <w:rPr>
          <w:rFonts w:eastAsia="Times New Roman"/>
          <w:color w:val="CCCCCC"/>
          <w:szCs w:val="24"/>
          <w:lang w:val="en-US" w:eastAsia="ru-RU"/>
        </w:rPr>
        <w:t>{</w:t>
      </w:r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val="en-US" w:eastAsia="ru-RU"/>
        </w:rPr>
      </w:pPr>
      <w:r w:rsidRPr="000A79AD">
        <w:rPr>
          <w:rFonts w:eastAsia="Times New Roman"/>
          <w:color w:val="CCCCCC"/>
          <w:szCs w:val="24"/>
          <w:lang w:val="en-US" w:eastAsia="ru-RU"/>
        </w:rPr>
        <w:t xml:space="preserve">  </w:t>
      </w:r>
      <w:r w:rsidRPr="000A79AD">
        <w:rPr>
          <w:rFonts w:eastAsia="Times New Roman"/>
          <w:color w:val="CE9178"/>
          <w:szCs w:val="24"/>
          <w:lang w:val="en-US" w:eastAsia="ru-RU"/>
        </w:rPr>
        <w:t>"</w:t>
      </w:r>
      <w:proofErr w:type="gramStart"/>
      <w:r w:rsidRPr="000A79AD">
        <w:rPr>
          <w:rFonts w:eastAsia="Times New Roman"/>
          <w:color w:val="CE9178"/>
          <w:szCs w:val="24"/>
          <w:lang w:val="en-US" w:eastAsia="ru-RU"/>
        </w:rPr>
        <w:t>numerator</w:t>
      </w:r>
      <w:proofErr w:type="gramEnd"/>
      <w:r w:rsidRPr="000A79AD">
        <w:rPr>
          <w:rFonts w:eastAsia="Times New Roman"/>
          <w:color w:val="CE9178"/>
          <w:szCs w:val="24"/>
          <w:lang w:val="en-US" w:eastAsia="ru-RU"/>
        </w:rPr>
        <w:t>"</w:t>
      </w:r>
      <w:r w:rsidRPr="000A79AD">
        <w:rPr>
          <w:rFonts w:eastAsia="Times New Roman"/>
          <w:color w:val="CCCCCC"/>
          <w:szCs w:val="24"/>
          <w:lang w:val="en-US" w:eastAsia="ru-RU"/>
        </w:rPr>
        <w:t xml:space="preserve">: </w:t>
      </w:r>
      <w:r w:rsidRPr="000A79AD">
        <w:rPr>
          <w:rFonts w:eastAsia="Times New Roman"/>
          <w:color w:val="CE9178"/>
          <w:szCs w:val="24"/>
          <w:lang w:val="en-US" w:eastAsia="ru-RU"/>
        </w:rPr>
        <w:t>"10"</w:t>
      </w:r>
      <w:r w:rsidRPr="000A79AD">
        <w:rPr>
          <w:rFonts w:eastAsia="Times New Roman"/>
          <w:color w:val="CCCCCC"/>
          <w:szCs w:val="24"/>
          <w:lang w:val="en-US" w:eastAsia="ru-RU"/>
        </w:rPr>
        <w:t>,</w:t>
      </w:r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val="en-US" w:eastAsia="ru-RU"/>
        </w:rPr>
      </w:pPr>
      <w:r w:rsidRPr="000A79AD">
        <w:rPr>
          <w:rFonts w:eastAsia="Times New Roman"/>
          <w:color w:val="CCCCCC"/>
          <w:szCs w:val="24"/>
          <w:lang w:val="en-US" w:eastAsia="ru-RU"/>
        </w:rPr>
        <w:t xml:space="preserve">  </w:t>
      </w:r>
      <w:r w:rsidRPr="000A79AD">
        <w:rPr>
          <w:rFonts w:eastAsia="Times New Roman"/>
          <w:color w:val="CE9178"/>
          <w:szCs w:val="24"/>
          <w:lang w:val="en-US" w:eastAsia="ru-RU"/>
        </w:rPr>
        <w:t>"</w:t>
      </w:r>
      <w:proofErr w:type="gramStart"/>
      <w:r w:rsidRPr="000A79AD">
        <w:rPr>
          <w:rFonts w:eastAsia="Times New Roman"/>
          <w:color w:val="CE9178"/>
          <w:szCs w:val="24"/>
          <w:lang w:val="en-US" w:eastAsia="ru-RU"/>
        </w:rPr>
        <w:t>denominator</w:t>
      </w:r>
      <w:proofErr w:type="gramEnd"/>
      <w:r w:rsidRPr="000A79AD">
        <w:rPr>
          <w:rFonts w:eastAsia="Times New Roman"/>
          <w:color w:val="CE9178"/>
          <w:szCs w:val="24"/>
          <w:lang w:val="en-US" w:eastAsia="ru-RU"/>
        </w:rPr>
        <w:t>"</w:t>
      </w:r>
      <w:r w:rsidRPr="000A79AD">
        <w:rPr>
          <w:rFonts w:eastAsia="Times New Roman"/>
          <w:color w:val="CCCCCC"/>
          <w:szCs w:val="24"/>
          <w:lang w:val="en-US" w:eastAsia="ru-RU"/>
        </w:rPr>
        <w:t xml:space="preserve">: </w:t>
      </w:r>
      <w:r w:rsidRPr="000A79AD">
        <w:rPr>
          <w:rFonts w:eastAsia="Times New Roman"/>
          <w:color w:val="CE9178"/>
          <w:szCs w:val="24"/>
          <w:lang w:val="en-US" w:eastAsia="ru-RU"/>
        </w:rPr>
        <w:t>"0"</w:t>
      </w:r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val="en-US" w:eastAsia="ru-RU"/>
        </w:rPr>
      </w:pPr>
      <w:r w:rsidRPr="000A79AD">
        <w:rPr>
          <w:rFonts w:eastAsia="Times New Roman"/>
          <w:color w:val="CCCCCC"/>
          <w:szCs w:val="24"/>
          <w:lang w:val="en-US" w:eastAsia="ru-RU"/>
        </w:rPr>
        <w:t>}</w:t>
      </w:r>
    </w:p>
    <w:p w:rsidR="00835DBB" w:rsidRPr="00835DBB" w:rsidRDefault="00835DBB" w:rsidP="00835DBB">
      <w:pPr>
        <w:spacing w:line="360" w:lineRule="auto"/>
        <w:ind w:firstLine="567"/>
        <w:rPr>
          <w:rFonts w:eastAsia="Times New Roman"/>
          <w:szCs w:val="24"/>
          <w:lang w:val="en-US"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</w:t>
      </w:r>
      <w:r w:rsidRPr="00835DBB">
        <w:rPr>
          <w:rFonts w:eastAsia="Times New Roman"/>
          <w:b/>
          <w:bCs/>
          <w:szCs w:val="24"/>
          <w:lang w:val="en-US" w:eastAsia="ru-RU"/>
        </w:rPr>
        <w:t xml:space="preserve"> </w:t>
      </w:r>
      <w:r w:rsidRPr="000A79AD">
        <w:rPr>
          <w:rFonts w:eastAsia="Times New Roman"/>
          <w:b/>
          <w:bCs/>
          <w:szCs w:val="24"/>
          <w:lang w:eastAsia="ru-RU"/>
        </w:rPr>
        <w:t>результат</w:t>
      </w:r>
      <w:r w:rsidRPr="00835DBB">
        <w:rPr>
          <w:rFonts w:eastAsia="Times New Roman"/>
          <w:szCs w:val="24"/>
          <w:lang w:val="en-US" w:eastAsia="ru-RU"/>
        </w:rPr>
        <w:t>:</w:t>
      </w:r>
    </w:p>
    <w:p w:rsidR="00835DBB" w:rsidRPr="00835DBB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val="en-US" w:eastAsia="ru-RU"/>
        </w:rPr>
      </w:pPr>
      <w:r w:rsidRPr="00835DBB">
        <w:rPr>
          <w:rFonts w:eastAsia="Times New Roman"/>
          <w:color w:val="CCCCCC"/>
          <w:szCs w:val="24"/>
          <w:lang w:val="en-US" w:eastAsia="ru-RU"/>
        </w:rPr>
        <w:t>{</w:t>
      </w:r>
    </w:p>
    <w:p w:rsidR="00835DBB" w:rsidRPr="00564323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val="en-US" w:eastAsia="ru-RU"/>
        </w:rPr>
      </w:pPr>
      <w:r w:rsidRPr="000A79AD">
        <w:rPr>
          <w:rFonts w:eastAsia="Times New Roman"/>
          <w:color w:val="CCCCCC"/>
          <w:szCs w:val="24"/>
          <w:lang w:val="en-US" w:eastAsia="ru-RU"/>
        </w:rPr>
        <w:t> </w:t>
      </w:r>
      <w:r w:rsidRPr="00835DBB">
        <w:rPr>
          <w:rFonts w:eastAsia="Times New Roman"/>
          <w:color w:val="CCCCCC"/>
          <w:szCs w:val="24"/>
          <w:lang w:val="en-US" w:eastAsia="ru-RU"/>
        </w:rPr>
        <w:t xml:space="preserve"> </w:t>
      </w:r>
      <w:r w:rsidRPr="00564323">
        <w:rPr>
          <w:rFonts w:eastAsia="Times New Roman"/>
          <w:color w:val="CE9178"/>
          <w:szCs w:val="24"/>
          <w:lang w:val="en-US" w:eastAsia="ru-RU"/>
        </w:rPr>
        <w:t>"</w:t>
      </w:r>
      <w:proofErr w:type="gramStart"/>
      <w:r w:rsidRPr="000A79AD">
        <w:rPr>
          <w:rFonts w:eastAsia="Times New Roman"/>
          <w:color w:val="CE9178"/>
          <w:szCs w:val="24"/>
          <w:lang w:val="en-US" w:eastAsia="ru-RU"/>
        </w:rPr>
        <w:t>answer</w:t>
      </w:r>
      <w:proofErr w:type="gramEnd"/>
      <w:r w:rsidRPr="00564323">
        <w:rPr>
          <w:rFonts w:eastAsia="Times New Roman"/>
          <w:color w:val="CE9178"/>
          <w:szCs w:val="24"/>
          <w:lang w:val="en-US" w:eastAsia="ru-RU"/>
        </w:rPr>
        <w:t>"</w:t>
      </w:r>
      <w:r w:rsidRPr="00564323">
        <w:rPr>
          <w:rFonts w:eastAsia="Times New Roman"/>
          <w:color w:val="CCCCCC"/>
          <w:szCs w:val="24"/>
          <w:lang w:val="en-US" w:eastAsia="ru-RU"/>
        </w:rPr>
        <w:t xml:space="preserve">: </w:t>
      </w:r>
      <w:r w:rsidRPr="000A79AD">
        <w:rPr>
          <w:rFonts w:eastAsia="Times New Roman"/>
          <w:color w:val="569CD6"/>
          <w:szCs w:val="24"/>
          <w:lang w:val="en-US" w:eastAsia="ru-RU"/>
        </w:rPr>
        <w:t>null</w:t>
      </w:r>
      <w:r w:rsidRPr="00564323">
        <w:rPr>
          <w:rFonts w:eastAsia="Times New Roman"/>
          <w:color w:val="CCCCCC"/>
          <w:szCs w:val="24"/>
          <w:lang w:val="en-US" w:eastAsia="ru-RU"/>
        </w:rPr>
        <w:t>,</w:t>
      </w:r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eastAsia="ru-RU"/>
        </w:rPr>
      </w:pPr>
      <w:r w:rsidRPr="000A79AD">
        <w:rPr>
          <w:rFonts w:eastAsia="Times New Roman"/>
          <w:color w:val="CCCCCC"/>
          <w:szCs w:val="24"/>
          <w:lang w:val="en-US" w:eastAsia="ru-RU"/>
        </w:rPr>
        <w:t> </w:t>
      </w:r>
      <w:r w:rsidRPr="00564323">
        <w:rPr>
          <w:rFonts w:eastAsia="Times New Roman"/>
          <w:color w:val="CCCCCC"/>
          <w:szCs w:val="24"/>
          <w:lang w:val="en-US" w:eastAsia="ru-RU"/>
        </w:rPr>
        <w:t xml:space="preserve"> </w:t>
      </w:r>
      <w:r w:rsidRPr="000A79AD">
        <w:rPr>
          <w:rFonts w:eastAsia="Times New Roman"/>
          <w:color w:val="CE9178"/>
          <w:szCs w:val="24"/>
          <w:lang w:eastAsia="ru-RU"/>
        </w:rPr>
        <w:t>"</w:t>
      </w:r>
      <w:proofErr w:type="spellStart"/>
      <w:r w:rsidRPr="000A79AD">
        <w:rPr>
          <w:rFonts w:eastAsia="Times New Roman"/>
          <w:color w:val="CE9178"/>
          <w:szCs w:val="24"/>
          <w:lang w:eastAsia="ru-RU"/>
        </w:rPr>
        <w:t>error</w:t>
      </w:r>
      <w:proofErr w:type="spellEnd"/>
      <w:r w:rsidRPr="000A79AD">
        <w:rPr>
          <w:rFonts w:eastAsia="Times New Roman"/>
          <w:color w:val="CE9178"/>
          <w:szCs w:val="24"/>
          <w:lang w:eastAsia="ru-RU"/>
        </w:rPr>
        <w:t>"</w:t>
      </w:r>
      <w:r w:rsidRPr="000A79AD">
        <w:rPr>
          <w:rFonts w:eastAsia="Times New Roman"/>
          <w:color w:val="CCCCCC"/>
          <w:szCs w:val="24"/>
          <w:lang w:eastAsia="ru-RU"/>
        </w:rPr>
        <w:t xml:space="preserve">: </w:t>
      </w:r>
      <w:r w:rsidRPr="000A79AD">
        <w:rPr>
          <w:rFonts w:eastAsia="Times New Roman"/>
          <w:color w:val="CE9178"/>
          <w:szCs w:val="24"/>
          <w:lang w:eastAsia="ru-RU"/>
        </w:rPr>
        <w:t>"Делить на 0 нельзя</w:t>
      </w:r>
      <w:proofErr w:type="gramStart"/>
      <w:r w:rsidRPr="000A79AD">
        <w:rPr>
          <w:rFonts w:eastAsia="Times New Roman"/>
          <w:color w:val="CE9178"/>
          <w:szCs w:val="24"/>
          <w:lang w:eastAsia="ru-RU"/>
        </w:rPr>
        <w:t>"</w:t>
      </w:r>
      <w:proofErr w:type="gramEnd"/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eastAsia="ru-RU"/>
        </w:rPr>
      </w:pPr>
      <w:r w:rsidRPr="000A79AD">
        <w:rPr>
          <w:rFonts w:eastAsia="Times New Roman"/>
          <w:color w:val="CCCCCC"/>
          <w:szCs w:val="24"/>
          <w:lang w:eastAsia="ru-RU"/>
        </w:rPr>
        <w:t>}</w:t>
      </w:r>
    </w:p>
    <w:p w:rsidR="00835DBB" w:rsidRPr="000A79AD" w:rsidRDefault="00835DBB" w:rsidP="00835DBB">
      <w:pPr>
        <w:pStyle w:val="3"/>
        <w:spacing w:line="360" w:lineRule="auto"/>
        <w:ind w:firstLine="567"/>
        <w:rPr>
          <w:lang w:eastAsia="ru-RU"/>
        </w:rPr>
      </w:pPr>
      <w:bookmarkStart w:id="8" w:name="_Toc170337943"/>
      <w:r w:rsidRPr="000A79AD">
        <w:rPr>
          <w:lang w:eastAsia="ru-RU"/>
        </w:rPr>
        <w:t>Запрос с некорректным форматом ввода (буквы).</w:t>
      </w:r>
      <w:bookmarkEnd w:id="8"/>
    </w:p>
    <w:p w:rsidR="00835DBB" w:rsidRPr="000A79AD" w:rsidRDefault="00835DBB" w:rsidP="00835DBB">
      <w:pPr>
        <w:spacing w:line="360" w:lineRule="auto"/>
        <w:ind w:firstLine="567"/>
        <w:outlineLvl w:val="3"/>
        <w:rPr>
          <w:rFonts w:eastAsia="Times New Roman"/>
          <w:bCs/>
          <w:szCs w:val="24"/>
          <w:lang w:val="en-US"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Метод</w:t>
      </w:r>
      <w:r w:rsidRPr="000A79AD">
        <w:rPr>
          <w:rFonts w:eastAsia="Times New Roman"/>
          <w:b/>
          <w:bCs/>
          <w:szCs w:val="24"/>
          <w:lang w:val="en-US" w:eastAsia="ru-RU"/>
        </w:rPr>
        <w:t xml:space="preserve">: </w:t>
      </w:r>
      <w:r w:rsidRPr="000A79AD">
        <w:rPr>
          <w:rFonts w:eastAsia="Times New Roman"/>
          <w:bCs/>
          <w:szCs w:val="24"/>
          <w:lang w:val="en-US" w:eastAsia="ru-RU"/>
        </w:rPr>
        <w:t>POST</w:t>
      </w:r>
    </w:p>
    <w:p w:rsidR="00835DBB" w:rsidRPr="000A79AD" w:rsidRDefault="00835DBB" w:rsidP="00835DBB">
      <w:pPr>
        <w:spacing w:line="360" w:lineRule="auto"/>
        <w:ind w:firstLine="567"/>
        <w:outlineLvl w:val="3"/>
        <w:rPr>
          <w:rFonts w:eastAsia="Times New Roman"/>
          <w:b/>
          <w:bCs/>
          <w:szCs w:val="24"/>
          <w:lang w:val="en-US" w:eastAsia="ru-RU"/>
        </w:rPr>
      </w:pPr>
      <w:r w:rsidRPr="000A79AD">
        <w:rPr>
          <w:rFonts w:eastAsia="Times New Roman"/>
          <w:b/>
          <w:bCs/>
          <w:szCs w:val="24"/>
          <w:lang w:val="en-US" w:eastAsia="ru-RU"/>
        </w:rPr>
        <w:t xml:space="preserve">URL: </w:t>
      </w:r>
      <w:r w:rsidRPr="000A79AD">
        <w:rPr>
          <w:rFonts w:eastAsia="Times New Roman"/>
          <w:bCs/>
          <w:szCs w:val="24"/>
          <w:lang w:val="en-US" w:eastAsia="ru-RU"/>
        </w:rPr>
        <w:t>http://sitename/calculate</w:t>
      </w:r>
    </w:p>
    <w:p w:rsidR="00835DBB" w:rsidRPr="000A79AD" w:rsidRDefault="00835DBB" w:rsidP="00835DBB">
      <w:pPr>
        <w:spacing w:line="360" w:lineRule="auto"/>
        <w:ind w:firstLine="567"/>
        <w:rPr>
          <w:rFonts w:eastAsia="Times New Roman"/>
          <w:szCs w:val="24"/>
          <w:lang w:val="en-US"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Запрос</w:t>
      </w:r>
      <w:r w:rsidRPr="000A79AD">
        <w:rPr>
          <w:rFonts w:eastAsia="Times New Roman"/>
          <w:szCs w:val="24"/>
          <w:lang w:val="en-US" w:eastAsia="ru-RU"/>
        </w:rPr>
        <w:t>:</w:t>
      </w:r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val="en-US" w:eastAsia="ru-RU"/>
        </w:rPr>
      </w:pPr>
      <w:r w:rsidRPr="000A79AD">
        <w:rPr>
          <w:rFonts w:eastAsia="Times New Roman"/>
          <w:color w:val="CCCCCC"/>
          <w:szCs w:val="24"/>
          <w:lang w:val="en-US" w:eastAsia="ru-RU"/>
        </w:rPr>
        <w:lastRenderedPageBreak/>
        <w:t>{</w:t>
      </w:r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val="en-US" w:eastAsia="ru-RU"/>
        </w:rPr>
      </w:pPr>
      <w:r w:rsidRPr="000A79AD">
        <w:rPr>
          <w:rFonts w:eastAsia="Times New Roman"/>
          <w:color w:val="CCCCCC"/>
          <w:szCs w:val="24"/>
          <w:lang w:val="en-US" w:eastAsia="ru-RU"/>
        </w:rPr>
        <w:t xml:space="preserve">  </w:t>
      </w:r>
      <w:r w:rsidRPr="000A79AD">
        <w:rPr>
          <w:rFonts w:eastAsia="Times New Roman"/>
          <w:color w:val="CE9178"/>
          <w:szCs w:val="24"/>
          <w:lang w:val="en-US" w:eastAsia="ru-RU"/>
        </w:rPr>
        <w:t>"</w:t>
      </w:r>
      <w:proofErr w:type="gramStart"/>
      <w:r w:rsidRPr="000A79AD">
        <w:rPr>
          <w:rFonts w:eastAsia="Times New Roman"/>
          <w:color w:val="CE9178"/>
          <w:szCs w:val="24"/>
          <w:lang w:val="en-US" w:eastAsia="ru-RU"/>
        </w:rPr>
        <w:t>numerator</w:t>
      </w:r>
      <w:proofErr w:type="gramEnd"/>
      <w:r w:rsidRPr="000A79AD">
        <w:rPr>
          <w:rFonts w:eastAsia="Times New Roman"/>
          <w:color w:val="CE9178"/>
          <w:szCs w:val="24"/>
          <w:lang w:val="en-US" w:eastAsia="ru-RU"/>
        </w:rPr>
        <w:t>"</w:t>
      </w:r>
      <w:r w:rsidRPr="000A79AD">
        <w:rPr>
          <w:rFonts w:eastAsia="Times New Roman"/>
          <w:color w:val="CCCCCC"/>
          <w:szCs w:val="24"/>
          <w:lang w:val="en-US" w:eastAsia="ru-RU"/>
        </w:rPr>
        <w:t xml:space="preserve">: </w:t>
      </w:r>
      <w:r w:rsidRPr="000A79AD">
        <w:rPr>
          <w:rFonts w:eastAsia="Times New Roman"/>
          <w:color w:val="CE9178"/>
          <w:szCs w:val="24"/>
          <w:lang w:val="en-US" w:eastAsia="ru-RU"/>
        </w:rPr>
        <w:t>"</w:t>
      </w:r>
      <w:proofErr w:type="spellStart"/>
      <w:r w:rsidRPr="000A79AD">
        <w:rPr>
          <w:rFonts w:eastAsia="Times New Roman"/>
          <w:color w:val="CE9178"/>
          <w:szCs w:val="24"/>
          <w:lang w:val="en-US" w:eastAsia="ru-RU"/>
        </w:rPr>
        <w:t>abc</w:t>
      </w:r>
      <w:proofErr w:type="spellEnd"/>
      <w:r w:rsidRPr="000A79AD">
        <w:rPr>
          <w:rFonts w:eastAsia="Times New Roman"/>
          <w:color w:val="CE9178"/>
          <w:szCs w:val="24"/>
          <w:lang w:val="en-US" w:eastAsia="ru-RU"/>
        </w:rPr>
        <w:t>"</w:t>
      </w:r>
      <w:r w:rsidRPr="000A79AD">
        <w:rPr>
          <w:rFonts w:eastAsia="Times New Roman"/>
          <w:color w:val="CCCCCC"/>
          <w:szCs w:val="24"/>
          <w:lang w:val="en-US" w:eastAsia="ru-RU"/>
        </w:rPr>
        <w:t>,</w:t>
      </w:r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val="en-US" w:eastAsia="ru-RU"/>
        </w:rPr>
      </w:pPr>
      <w:r w:rsidRPr="000A79AD">
        <w:rPr>
          <w:rFonts w:eastAsia="Times New Roman"/>
          <w:color w:val="CCCCCC"/>
          <w:szCs w:val="24"/>
          <w:lang w:val="en-US" w:eastAsia="ru-RU"/>
        </w:rPr>
        <w:t xml:space="preserve">  </w:t>
      </w:r>
      <w:r w:rsidRPr="000A79AD">
        <w:rPr>
          <w:rFonts w:eastAsia="Times New Roman"/>
          <w:color w:val="CE9178"/>
          <w:szCs w:val="24"/>
          <w:lang w:val="en-US" w:eastAsia="ru-RU"/>
        </w:rPr>
        <w:t>"</w:t>
      </w:r>
      <w:proofErr w:type="gramStart"/>
      <w:r w:rsidRPr="000A79AD">
        <w:rPr>
          <w:rFonts w:eastAsia="Times New Roman"/>
          <w:color w:val="CE9178"/>
          <w:szCs w:val="24"/>
          <w:lang w:val="en-US" w:eastAsia="ru-RU"/>
        </w:rPr>
        <w:t>denominator</w:t>
      </w:r>
      <w:proofErr w:type="gramEnd"/>
      <w:r w:rsidRPr="000A79AD">
        <w:rPr>
          <w:rFonts w:eastAsia="Times New Roman"/>
          <w:color w:val="CE9178"/>
          <w:szCs w:val="24"/>
          <w:lang w:val="en-US" w:eastAsia="ru-RU"/>
        </w:rPr>
        <w:t>"</w:t>
      </w:r>
      <w:r w:rsidRPr="000A79AD">
        <w:rPr>
          <w:rFonts w:eastAsia="Times New Roman"/>
          <w:color w:val="CCCCCC"/>
          <w:szCs w:val="24"/>
          <w:lang w:val="en-US" w:eastAsia="ru-RU"/>
        </w:rPr>
        <w:t xml:space="preserve">: </w:t>
      </w:r>
      <w:r w:rsidRPr="000A79AD">
        <w:rPr>
          <w:rFonts w:eastAsia="Times New Roman"/>
          <w:color w:val="CE9178"/>
          <w:szCs w:val="24"/>
          <w:lang w:val="en-US" w:eastAsia="ru-RU"/>
        </w:rPr>
        <w:t>"2"</w:t>
      </w:r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val="en-US" w:eastAsia="ru-RU"/>
        </w:rPr>
      </w:pPr>
      <w:r w:rsidRPr="000A79AD">
        <w:rPr>
          <w:rFonts w:eastAsia="Times New Roman"/>
          <w:color w:val="CCCCCC"/>
          <w:szCs w:val="24"/>
          <w:lang w:val="en-US" w:eastAsia="ru-RU"/>
        </w:rPr>
        <w:t>}</w:t>
      </w:r>
    </w:p>
    <w:p w:rsidR="00835DBB" w:rsidRPr="000A79AD" w:rsidRDefault="00835DBB" w:rsidP="00835DBB">
      <w:pPr>
        <w:spacing w:line="360" w:lineRule="auto"/>
        <w:ind w:firstLine="567"/>
        <w:rPr>
          <w:rFonts w:eastAsia="Times New Roman"/>
          <w:szCs w:val="24"/>
          <w:lang w:val="en-US"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</w:t>
      </w:r>
      <w:r w:rsidRPr="000A79AD">
        <w:rPr>
          <w:rFonts w:eastAsia="Times New Roman"/>
          <w:b/>
          <w:bCs/>
          <w:szCs w:val="24"/>
          <w:lang w:val="en-US" w:eastAsia="ru-RU"/>
        </w:rPr>
        <w:t xml:space="preserve"> </w:t>
      </w:r>
      <w:r w:rsidRPr="000A79AD">
        <w:rPr>
          <w:rFonts w:eastAsia="Times New Roman"/>
          <w:b/>
          <w:bCs/>
          <w:szCs w:val="24"/>
          <w:lang w:eastAsia="ru-RU"/>
        </w:rPr>
        <w:t>результат</w:t>
      </w:r>
      <w:r w:rsidRPr="000A79AD">
        <w:rPr>
          <w:rFonts w:eastAsia="Times New Roman"/>
          <w:szCs w:val="24"/>
          <w:lang w:val="en-US" w:eastAsia="ru-RU"/>
        </w:rPr>
        <w:t>:</w:t>
      </w:r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val="en-US" w:eastAsia="ru-RU"/>
        </w:rPr>
      </w:pPr>
      <w:r w:rsidRPr="000A79AD">
        <w:rPr>
          <w:rFonts w:eastAsia="Times New Roman"/>
          <w:color w:val="CCCCCC"/>
          <w:szCs w:val="24"/>
          <w:lang w:val="en-US" w:eastAsia="ru-RU"/>
        </w:rPr>
        <w:t>{</w:t>
      </w:r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eastAsia="ru-RU"/>
        </w:rPr>
      </w:pPr>
      <w:r w:rsidRPr="000A79AD">
        <w:rPr>
          <w:rFonts w:eastAsia="Times New Roman"/>
          <w:color w:val="CCCCCC"/>
          <w:szCs w:val="24"/>
          <w:lang w:val="en-US" w:eastAsia="ru-RU"/>
        </w:rPr>
        <w:t xml:space="preserve">  </w:t>
      </w:r>
      <w:r w:rsidRPr="000A79AD">
        <w:rPr>
          <w:rFonts w:eastAsia="Times New Roman"/>
          <w:color w:val="CE9178"/>
          <w:szCs w:val="24"/>
          <w:lang w:eastAsia="ru-RU"/>
        </w:rPr>
        <w:t>"</w:t>
      </w:r>
      <w:proofErr w:type="spellStart"/>
      <w:r w:rsidRPr="000A79AD">
        <w:rPr>
          <w:rFonts w:eastAsia="Times New Roman"/>
          <w:color w:val="CE9178"/>
          <w:szCs w:val="24"/>
          <w:lang w:eastAsia="ru-RU"/>
        </w:rPr>
        <w:t>answer</w:t>
      </w:r>
      <w:proofErr w:type="spellEnd"/>
      <w:r w:rsidRPr="000A79AD">
        <w:rPr>
          <w:rFonts w:eastAsia="Times New Roman"/>
          <w:color w:val="CE9178"/>
          <w:szCs w:val="24"/>
          <w:lang w:eastAsia="ru-RU"/>
        </w:rPr>
        <w:t>"</w:t>
      </w:r>
      <w:r w:rsidRPr="000A79AD">
        <w:rPr>
          <w:rFonts w:eastAsia="Times New Roman"/>
          <w:color w:val="CCCCCC"/>
          <w:szCs w:val="24"/>
          <w:lang w:eastAsia="ru-RU"/>
        </w:rPr>
        <w:t xml:space="preserve">: </w:t>
      </w:r>
      <w:proofErr w:type="spellStart"/>
      <w:r w:rsidRPr="000A79AD">
        <w:rPr>
          <w:rFonts w:eastAsia="Times New Roman"/>
          <w:color w:val="569CD6"/>
          <w:szCs w:val="24"/>
          <w:lang w:eastAsia="ru-RU"/>
        </w:rPr>
        <w:t>null</w:t>
      </w:r>
      <w:proofErr w:type="spellEnd"/>
      <w:r w:rsidRPr="000A79AD">
        <w:rPr>
          <w:rFonts w:eastAsia="Times New Roman"/>
          <w:color w:val="CCCCCC"/>
          <w:szCs w:val="24"/>
          <w:lang w:eastAsia="ru-RU"/>
        </w:rPr>
        <w:t>,</w:t>
      </w:r>
    </w:p>
    <w:p w:rsidR="00835DBB" w:rsidRPr="000A79AD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eastAsia="ru-RU"/>
        </w:rPr>
      </w:pPr>
      <w:r w:rsidRPr="000A79AD">
        <w:rPr>
          <w:rFonts w:eastAsia="Times New Roman"/>
          <w:color w:val="CCCCCC"/>
          <w:szCs w:val="24"/>
          <w:lang w:eastAsia="ru-RU"/>
        </w:rPr>
        <w:t xml:space="preserve">  </w:t>
      </w:r>
      <w:r w:rsidRPr="000A79AD">
        <w:rPr>
          <w:rFonts w:eastAsia="Times New Roman"/>
          <w:color w:val="CE9178"/>
          <w:szCs w:val="24"/>
          <w:lang w:eastAsia="ru-RU"/>
        </w:rPr>
        <w:t>"</w:t>
      </w:r>
      <w:proofErr w:type="spellStart"/>
      <w:r w:rsidRPr="000A79AD">
        <w:rPr>
          <w:rFonts w:eastAsia="Times New Roman"/>
          <w:color w:val="CE9178"/>
          <w:szCs w:val="24"/>
          <w:lang w:eastAsia="ru-RU"/>
        </w:rPr>
        <w:t>error</w:t>
      </w:r>
      <w:proofErr w:type="spellEnd"/>
      <w:r w:rsidRPr="000A79AD">
        <w:rPr>
          <w:rFonts w:eastAsia="Times New Roman"/>
          <w:color w:val="CE9178"/>
          <w:szCs w:val="24"/>
          <w:lang w:eastAsia="ru-RU"/>
        </w:rPr>
        <w:t>"</w:t>
      </w:r>
      <w:r w:rsidRPr="000A79AD">
        <w:rPr>
          <w:rFonts w:eastAsia="Times New Roman"/>
          <w:color w:val="CCCCCC"/>
          <w:szCs w:val="24"/>
          <w:lang w:eastAsia="ru-RU"/>
        </w:rPr>
        <w:t xml:space="preserve">: </w:t>
      </w:r>
      <w:r w:rsidRPr="000A79AD">
        <w:rPr>
          <w:rFonts w:eastAsia="Times New Roman"/>
          <w:color w:val="CE9178"/>
          <w:szCs w:val="24"/>
          <w:lang w:eastAsia="ru-RU"/>
        </w:rPr>
        <w:t>"Неправильный формат ввода"</w:t>
      </w:r>
    </w:p>
    <w:p w:rsidR="000A79AD" w:rsidRPr="00835DBB" w:rsidRDefault="00835DBB" w:rsidP="00835DBB">
      <w:pPr>
        <w:shd w:val="clear" w:color="auto" w:fill="1F1F1F"/>
        <w:spacing w:line="360" w:lineRule="auto"/>
        <w:ind w:firstLine="567"/>
        <w:rPr>
          <w:rFonts w:eastAsia="Times New Roman"/>
          <w:color w:val="CCCCCC"/>
          <w:szCs w:val="24"/>
          <w:lang w:eastAsia="ru-RU"/>
        </w:rPr>
      </w:pPr>
      <w:r w:rsidRPr="000A79AD">
        <w:rPr>
          <w:rFonts w:eastAsia="Times New Roman"/>
          <w:color w:val="CCCCCC"/>
          <w:szCs w:val="24"/>
          <w:lang w:eastAsia="ru-RU"/>
        </w:rPr>
        <w:t>}</w:t>
      </w:r>
    </w:p>
    <w:p w:rsidR="00DE3B80" w:rsidRPr="000A79AD" w:rsidRDefault="00DE3B80" w:rsidP="00835DBB">
      <w:pPr>
        <w:pStyle w:val="1"/>
        <w:spacing w:after="0" w:line="360" w:lineRule="auto"/>
        <w:ind w:left="0" w:firstLine="567"/>
        <w:rPr>
          <w:lang w:eastAsia="ru-RU"/>
        </w:rPr>
      </w:pPr>
      <w:bookmarkStart w:id="9" w:name="_Toc170337826"/>
      <w:bookmarkStart w:id="10" w:name="_Toc170376734"/>
      <w:r w:rsidRPr="000A79AD">
        <w:rPr>
          <w:lang w:eastAsia="ru-RU"/>
        </w:rPr>
        <w:lastRenderedPageBreak/>
        <w:t>Тестовые сценарии для проверки основной функциональности для калькулятора деления.</w:t>
      </w:r>
      <w:bookmarkEnd w:id="9"/>
      <w:bookmarkEnd w:id="10"/>
    </w:p>
    <w:p w:rsidR="00DE3B80" w:rsidRDefault="00DE3B80" w:rsidP="00835DBB">
      <w:pPr>
        <w:pStyle w:val="2"/>
        <w:spacing w:after="0" w:line="360" w:lineRule="auto"/>
        <w:ind w:left="0" w:firstLine="567"/>
        <w:rPr>
          <w:lang w:eastAsia="ru-RU"/>
        </w:rPr>
      </w:pPr>
      <w:bookmarkStart w:id="11" w:name="_Toc170337827"/>
      <w:bookmarkStart w:id="12" w:name="_Toc170376735"/>
      <w:r w:rsidRPr="000A79AD">
        <w:rPr>
          <w:lang w:eastAsia="ru-RU"/>
        </w:rPr>
        <w:t>Проверка деления положительных чисел.</w:t>
      </w:r>
      <w:bookmarkEnd w:id="11"/>
      <w:bookmarkEnd w:id="12"/>
    </w:p>
    <w:p w:rsidR="00F33EBB" w:rsidRPr="00F33EBB" w:rsidRDefault="00F33EBB" w:rsidP="00F33EBB">
      <w:pPr>
        <w:pStyle w:val="3"/>
        <w:spacing w:line="360" w:lineRule="auto"/>
        <w:ind w:firstLine="567"/>
        <w:rPr>
          <w:lang w:eastAsia="ru-RU"/>
        </w:rPr>
      </w:pPr>
      <w:r w:rsidRPr="000A79AD">
        <w:rPr>
          <w:lang w:eastAsia="ru-RU"/>
        </w:rPr>
        <w:t xml:space="preserve">Деление </w:t>
      </w:r>
      <w:r>
        <w:rPr>
          <w:lang w:eastAsia="ru-RU"/>
        </w:rPr>
        <w:t>однозначного</w:t>
      </w:r>
      <w:r w:rsidRPr="000A79AD">
        <w:rPr>
          <w:lang w:eastAsia="ru-RU"/>
        </w:rPr>
        <w:t xml:space="preserve"> «Числителя» на </w:t>
      </w:r>
      <w:r>
        <w:rPr>
          <w:lang w:eastAsia="ru-RU"/>
        </w:rPr>
        <w:t>однозначный знаменатель</w:t>
      </w:r>
      <w:r w:rsidRPr="000A79AD">
        <w:rPr>
          <w:lang w:eastAsia="ru-RU"/>
        </w:rPr>
        <w:t xml:space="preserve"> «Знаменатель».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5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2.5.</w:t>
      </w:r>
    </w:p>
    <w:p w:rsidR="00F33EBB" w:rsidRPr="00F33EBB" w:rsidRDefault="00F33EBB" w:rsidP="00F33EBB">
      <w:pPr>
        <w:pStyle w:val="3"/>
        <w:spacing w:line="360" w:lineRule="auto"/>
        <w:ind w:firstLine="567"/>
        <w:rPr>
          <w:lang w:eastAsia="ru-RU"/>
        </w:rPr>
      </w:pPr>
      <w:r w:rsidRPr="000A79AD">
        <w:rPr>
          <w:lang w:eastAsia="ru-RU"/>
        </w:rPr>
        <w:t xml:space="preserve">Деление </w:t>
      </w:r>
      <w:r>
        <w:rPr>
          <w:lang w:eastAsia="ru-RU"/>
        </w:rPr>
        <w:t>двузначного</w:t>
      </w:r>
      <w:r w:rsidRPr="000A79AD">
        <w:rPr>
          <w:lang w:eastAsia="ru-RU"/>
        </w:rPr>
        <w:t xml:space="preserve"> «Числителя» на </w:t>
      </w:r>
      <w:r>
        <w:rPr>
          <w:lang w:eastAsia="ru-RU"/>
        </w:rPr>
        <w:t>однозначный знаменатель</w:t>
      </w:r>
      <w:r w:rsidRPr="000A79AD">
        <w:rPr>
          <w:lang w:eastAsia="ru-RU"/>
        </w:rPr>
        <w:t xml:space="preserve"> «Знаменатель».</w:t>
      </w:r>
    </w:p>
    <w:p w:rsidR="00F33EBB" w:rsidRPr="000A79AD" w:rsidRDefault="00F33EBB" w:rsidP="00F33E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F33EBB" w:rsidRPr="000A79AD" w:rsidRDefault="00F33EBB" w:rsidP="00F33EBB">
      <w:pPr>
        <w:pStyle w:val="a0"/>
      </w:pPr>
      <w:r w:rsidRPr="000A79AD">
        <w:t xml:space="preserve">Ввести </w:t>
      </w:r>
      <w:r>
        <w:t>10</w:t>
      </w:r>
      <w:r w:rsidRPr="000A79AD">
        <w:t xml:space="preserve"> в поле «Числитель».</w:t>
      </w:r>
    </w:p>
    <w:p w:rsidR="00F33EBB" w:rsidRPr="000A79AD" w:rsidRDefault="00F33EBB" w:rsidP="00F33EBB">
      <w:pPr>
        <w:pStyle w:val="a0"/>
      </w:pPr>
      <w:r w:rsidRPr="000A79AD">
        <w:t xml:space="preserve">Ввести </w:t>
      </w:r>
      <w:r>
        <w:t>3</w:t>
      </w:r>
      <w:r w:rsidRPr="000A79AD">
        <w:t xml:space="preserve"> в поле «Знаменатель».</w:t>
      </w:r>
    </w:p>
    <w:p w:rsidR="00F33EBB" w:rsidRPr="000A79AD" w:rsidRDefault="00F33EBB" w:rsidP="00F33EBB">
      <w:pPr>
        <w:pStyle w:val="a0"/>
      </w:pPr>
      <w:r w:rsidRPr="000A79AD">
        <w:t>Нажать кнопку «Вычислить».</w:t>
      </w:r>
    </w:p>
    <w:p w:rsidR="00F33EBB" w:rsidRDefault="00F33EBB" w:rsidP="00F33E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</w:t>
      </w:r>
      <w:r>
        <w:rPr>
          <w:rFonts w:eastAsia="Times New Roman"/>
          <w:szCs w:val="24"/>
          <w:lang w:eastAsia="ru-RU"/>
        </w:rPr>
        <w:t>3.333333</w:t>
      </w:r>
      <w:r w:rsidRPr="000A79AD">
        <w:rPr>
          <w:rFonts w:eastAsia="Times New Roman"/>
          <w:szCs w:val="24"/>
          <w:lang w:eastAsia="ru-RU"/>
        </w:rPr>
        <w:t>.</w:t>
      </w:r>
    </w:p>
    <w:p w:rsidR="00F33EBB" w:rsidRPr="00F33EBB" w:rsidRDefault="00F33EBB" w:rsidP="00F33EBB">
      <w:pPr>
        <w:pStyle w:val="3"/>
        <w:spacing w:line="360" w:lineRule="auto"/>
        <w:ind w:firstLine="567"/>
        <w:rPr>
          <w:lang w:eastAsia="ru-RU"/>
        </w:rPr>
      </w:pPr>
      <w:r w:rsidRPr="000A79AD">
        <w:rPr>
          <w:lang w:eastAsia="ru-RU"/>
        </w:rPr>
        <w:t xml:space="preserve">Деление </w:t>
      </w:r>
      <w:r>
        <w:rPr>
          <w:lang w:eastAsia="ru-RU"/>
        </w:rPr>
        <w:t>трехзначного</w:t>
      </w:r>
      <w:r w:rsidRPr="000A79AD">
        <w:rPr>
          <w:lang w:eastAsia="ru-RU"/>
        </w:rPr>
        <w:t xml:space="preserve"> «Числителя» на </w:t>
      </w:r>
      <w:r>
        <w:rPr>
          <w:lang w:eastAsia="ru-RU"/>
        </w:rPr>
        <w:t>однозначный знаменатель</w:t>
      </w:r>
      <w:r w:rsidRPr="000A79AD">
        <w:rPr>
          <w:lang w:eastAsia="ru-RU"/>
        </w:rPr>
        <w:t xml:space="preserve"> «Знаменатель».</w:t>
      </w:r>
    </w:p>
    <w:p w:rsidR="00F33EBB" w:rsidRPr="000A79AD" w:rsidRDefault="00F33EBB" w:rsidP="00F33E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F33EBB" w:rsidRPr="000A79AD" w:rsidRDefault="00F33EBB" w:rsidP="00F33EBB">
      <w:pPr>
        <w:pStyle w:val="a0"/>
      </w:pPr>
      <w:r w:rsidRPr="000A79AD">
        <w:t xml:space="preserve">Ввести </w:t>
      </w:r>
      <w:r>
        <w:t>100</w:t>
      </w:r>
      <w:r w:rsidRPr="000A79AD">
        <w:t xml:space="preserve"> в поле «Числитель».</w:t>
      </w:r>
    </w:p>
    <w:p w:rsidR="00F33EBB" w:rsidRPr="000A79AD" w:rsidRDefault="00F33EBB" w:rsidP="00F33EBB">
      <w:pPr>
        <w:pStyle w:val="a0"/>
      </w:pPr>
      <w:r w:rsidRPr="000A79AD">
        <w:t xml:space="preserve">Ввести </w:t>
      </w:r>
      <w:r>
        <w:t>4</w:t>
      </w:r>
      <w:r w:rsidRPr="000A79AD">
        <w:t xml:space="preserve"> в поле «Знаменатель».</w:t>
      </w:r>
    </w:p>
    <w:p w:rsidR="00F33EBB" w:rsidRPr="000A79AD" w:rsidRDefault="00F33EBB" w:rsidP="00F33EBB">
      <w:pPr>
        <w:pStyle w:val="a0"/>
      </w:pPr>
      <w:r w:rsidRPr="000A79AD">
        <w:t>Нажать кнопку «Вычислить».</w:t>
      </w:r>
    </w:p>
    <w:p w:rsidR="00F33EBB" w:rsidRDefault="00F33EBB" w:rsidP="00F33E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</w:t>
      </w:r>
      <w:r>
        <w:rPr>
          <w:rFonts w:eastAsia="Times New Roman"/>
          <w:szCs w:val="24"/>
          <w:lang w:eastAsia="ru-RU"/>
        </w:rPr>
        <w:t>25</w:t>
      </w:r>
      <w:r w:rsidRPr="000A79AD">
        <w:rPr>
          <w:rFonts w:eastAsia="Times New Roman"/>
          <w:szCs w:val="24"/>
          <w:lang w:eastAsia="ru-RU"/>
        </w:rPr>
        <w:t>.</w:t>
      </w:r>
    </w:p>
    <w:p w:rsidR="00F33EBB" w:rsidRPr="00F33EBB" w:rsidRDefault="00F33EBB" w:rsidP="00F33EBB">
      <w:pPr>
        <w:pStyle w:val="3"/>
        <w:spacing w:line="360" w:lineRule="auto"/>
        <w:ind w:firstLine="567"/>
        <w:rPr>
          <w:lang w:eastAsia="ru-RU"/>
        </w:rPr>
      </w:pPr>
      <w:r w:rsidRPr="000A79AD">
        <w:rPr>
          <w:lang w:eastAsia="ru-RU"/>
        </w:rPr>
        <w:t xml:space="preserve">Деление </w:t>
      </w:r>
      <w:r>
        <w:rPr>
          <w:lang w:eastAsia="ru-RU"/>
        </w:rPr>
        <w:t>четырехзначного</w:t>
      </w:r>
      <w:r w:rsidRPr="000A79AD">
        <w:rPr>
          <w:lang w:eastAsia="ru-RU"/>
        </w:rPr>
        <w:t xml:space="preserve"> «Числителя» на </w:t>
      </w:r>
      <w:r>
        <w:rPr>
          <w:lang w:eastAsia="ru-RU"/>
        </w:rPr>
        <w:t>однозначный знаменатель</w:t>
      </w:r>
      <w:r w:rsidRPr="000A79AD">
        <w:rPr>
          <w:lang w:eastAsia="ru-RU"/>
        </w:rPr>
        <w:t xml:space="preserve"> «Знаменатель».</w:t>
      </w:r>
    </w:p>
    <w:p w:rsidR="00F33EBB" w:rsidRPr="000A79AD" w:rsidRDefault="00F33EBB" w:rsidP="00F33E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F33EBB" w:rsidRPr="000A79AD" w:rsidRDefault="00F33EBB" w:rsidP="00F33EBB">
      <w:pPr>
        <w:pStyle w:val="a0"/>
      </w:pPr>
      <w:r w:rsidRPr="000A79AD">
        <w:t xml:space="preserve">Ввести </w:t>
      </w:r>
      <w:r>
        <w:t>1000</w:t>
      </w:r>
      <w:r w:rsidRPr="000A79AD">
        <w:t xml:space="preserve"> в поле «Числитель».</w:t>
      </w:r>
    </w:p>
    <w:p w:rsidR="00F33EBB" w:rsidRPr="000A79AD" w:rsidRDefault="00F33EBB" w:rsidP="00F33EBB">
      <w:pPr>
        <w:pStyle w:val="a0"/>
      </w:pPr>
      <w:r w:rsidRPr="000A79AD">
        <w:t xml:space="preserve">Ввести </w:t>
      </w:r>
      <w:r>
        <w:t>5</w:t>
      </w:r>
      <w:r w:rsidRPr="000A79AD">
        <w:t xml:space="preserve"> в поле «Знаменатель».</w:t>
      </w:r>
    </w:p>
    <w:p w:rsidR="00F33EBB" w:rsidRPr="000A79AD" w:rsidRDefault="00F33EBB" w:rsidP="00F33EBB">
      <w:pPr>
        <w:pStyle w:val="a0"/>
      </w:pPr>
      <w:r w:rsidRPr="000A79AD">
        <w:t>Нажать кнопку «Вычислить».</w:t>
      </w:r>
    </w:p>
    <w:p w:rsidR="00F33EBB" w:rsidRDefault="00F33EBB" w:rsidP="00F33E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</w:t>
      </w:r>
      <w:r>
        <w:rPr>
          <w:rFonts w:eastAsia="Times New Roman"/>
          <w:szCs w:val="24"/>
          <w:lang w:eastAsia="ru-RU"/>
        </w:rPr>
        <w:t>200</w:t>
      </w:r>
      <w:r w:rsidRPr="000A79AD">
        <w:rPr>
          <w:rFonts w:eastAsia="Times New Roman"/>
          <w:szCs w:val="24"/>
          <w:lang w:eastAsia="ru-RU"/>
        </w:rPr>
        <w:t>.</w:t>
      </w:r>
    </w:p>
    <w:p w:rsidR="00F33EBB" w:rsidRPr="00F33EBB" w:rsidRDefault="00F33EBB" w:rsidP="00F33EBB">
      <w:pPr>
        <w:pStyle w:val="3"/>
        <w:spacing w:line="360" w:lineRule="auto"/>
        <w:ind w:firstLine="567"/>
        <w:rPr>
          <w:lang w:eastAsia="ru-RU"/>
        </w:rPr>
      </w:pPr>
      <w:r w:rsidRPr="000A79AD">
        <w:rPr>
          <w:lang w:eastAsia="ru-RU"/>
        </w:rPr>
        <w:t xml:space="preserve">Деление </w:t>
      </w:r>
      <w:r>
        <w:rPr>
          <w:lang w:eastAsia="ru-RU"/>
        </w:rPr>
        <w:t>пятизначного</w:t>
      </w:r>
      <w:r w:rsidRPr="000A79AD">
        <w:rPr>
          <w:lang w:eastAsia="ru-RU"/>
        </w:rPr>
        <w:t xml:space="preserve"> «Числителя» на </w:t>
      </w:r>
      <w:r>
        <w:rPr>
          <w:lang w:eastAsia="ru-RU"/>
        </w:rPr>
        <w:t>однозначный знаменатель</w:t>
      </w:r>
      <w:r w:rsidRPr="000A79AD">
        <w:rPr>
          <w:lang w:eastAsia="ru-RU"/>
        </w:rPr>
        <w:t xml:space="preserve"> «Знаменатель».</w:t>
      </w:r>
    </w:p>
    <w:p w:rsidR="00F33EBB" w:rsidRPr="000A79AD" w:rsidRDefault="00F33EBB" w:rsidP="00F33E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F33EBB" w:rsidRPr="000A79AD" w:rsidRDefault="00F33EBB" w:rsidP="00F33EBB">
      <w:pPr>
        <w:pStyle w:val="a0"/>
      </w:pPr>
      <w:r w:rsidRPr="000A79AD">
        <w:t xml:space="preserve">Ввести </w:t>
      </w:r>
      <w:r>
        <w:t>10000</w:t>
      </w:r>
      <w:r w:rsidRPr="000A79AD">
        <w:t xml:space="preserve"> в поле «Числитель».</w:t>
      </w:r>
    </w:p>
    <w:p w:rsidR="00F33EBB" w:rsidRPr="000A79AD" w:rsidRDefault="00F33EBB" w:rsidP="00F33EBB">
      <w:pPr>
        <w:pStyle w:val="a0"/>
      </w:pPr>
      <w:r w:rsidRPr="000A79AD">
        <w:t xml:space="preserve">Ввести </w:t>
      </w:r>
      <w:r>
        <w:t>6</w:t>
      </w:r>
      <w:r w:rsidRPr="000A79AD">
        <w:t xml:space="preserve"> в поле «Знаменатель».</w:t>
      </w:r>
    </w:p>
    <w:p w:rsidR="00F33EBB" w:rsidRPr="000A79AD" w:rsidRDefault="00F33EBB" w:rsidP="00F33EBB">
      <w:pPr>
        <w:pStyle w:val="a0"/>
      </w:pPr>
      <w:r w:rsidRPr="000A79AD">
        <w:t>Нажать кнопку «Вычислить».</w:t>
      </w:r>
    </w:p>
    <w:p w:rsidR="00F33EBB" w:rsidRDefault="00F33EBB" w:rsidP="00F33E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</w:t>
      </w:r>
      <w:r w:rsidR="00194B86">
        <w:rPr>
          <w:rFonts w:eastAsia="Times New Roman"/>
          <w:szCs w:val="24"/>
          <w:lang w:eastAsia="ru-RU"/>
        </w:rPr>
        <w:t>1</w:t>
      </w:r>
      <w:r>
        <w:rPr>
          <w:rFonts w:eastAsia="Times New Roman"/>
          <w:szCs w:val="24"/>
          <w:lang w:eastAsia="ru-RU"/>
        </w:rPr>
        <w:t>.</w:t>
      </w:r>
      <w:r w:rsidR="00194B86">
        <w:rPr>
          <w:rFonts w:eastAsia="Times New Roman"/>
          <w:szCs w:val="24"/>
          <w:lang w:eastAsia="ru-RU"/>
        </w:rPr>
        <w:t>666667</w:t>
      </w:r>
      <w:r w:rsidRPr="000A79AD">
        <w:rPr>
          <w:rFonts w:eastAsia="Times New Roman"/>
          <w:szCs w:val="24"/>
          <w:lang w:eastAsia="ru-RU"/>
        </w:rPr>
        <w:t>.</w:t>
      </w:r>
    </w:p>
    <w:p w:rsidR="00194B86" w:rsidRPr="00F33EBB" w:rsidRDefault="00194B86" w:rsidP="00194B86">
      <w:pPr>
        <w:pStyle w:val="3"/>
        <w:spacing w:line="360" w:lineRule="auto"/>
        <w:ind w:firstLine="567"/>
        <w:rPr>
          <w:lang w:eastAsia="ru-RU"/>
        </w:rPr>
      </w:pPr>
      <w:r w:rsidRPr="000A79AD">
        <w:rPr>
          <w:lang w:eastAsia="ru-RU"/>
        </w:rPr>
        <w:t xml:space="preserve">Деление </w:t>
      </w:r>
      <w:r>
        <w:rPr>
          <w:lang w:eastAsia="ru-RU"/>
        </w:rPr>
        <w:t>однозначного</w:t>
      </w:r>
      <w:r w:rsidRPr="000A79AD">
        <w:rPr>
          <w:lang w:eastAsia="ru-RU"/>
        </w:rPr>
        <w:t xml:space="preserve"> «Числителя» на </w:t>
      </w:r>
      <w:r>
        <w:rPr>
          <w:lang w:eastAsia="ru-RU"/>
        </w:rPr>
        <w:t>двузначный знаменатель</w:t>
      </w:r>
      <w:r w:rsidRPr="000A79AD">
        <w:rPr>
          <w:lang w:eastAsia="ru-RU"/>
        </w:rPr>
        <w:t xml:space="preserve"> «Знаменатель».</w:t>
      </w:r>
    </w:p>
    <w:p w:rsidR="00194B86" w:rsidRPr="000A79AD" w:rsidRDefault="00194B86" w:rsidP="00194B86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194B86" w:rsidRPr="000A79AD" w:rsidRDefault="00194B86" w:rsidP="00194B86">
      <w:pPr>
        <w:pStyle w:val="a0"/>
      </w:pPr>
      <w:r w:rsidRPr="000A79AD">
        <w:t>Ввести 5 в поле «Числитель».</w:t>
      </w:r>
    </w:p>
    <w:p w:rsidR="00194B86" w:rsidRPr="000A79AD" w:rsidRDefault="00194B86" w:rsidP="00194B86">
      <w:pPr>
        <w:pStyle w:val="a0"/>
      </w:pPr>
      <w:r w:rsidRPr="000A79AD">
        <w:lastRenderedPageBreak/>
        <w:t xml:space="preserve">Ввести </w:t>
      </w:r>
      <w:r>
        <w:t>10</w:t>
      </w:r>
      <w:r w:rsidRPr="000A79AD">
        <w:t xml:space="preserve"> в поле «Знаменатель».</w:t>
      </w:r>
    </w:p>
    <w:p w:rsidR="00194B86" w:rsidRPr="000A79AD" w:rsidRDefault="00194B86" w:rsidP="00194B86">
      <w:pPr>
        <w:pStyle w:val="a0"/>
      </w:pPr>
      <w:r w:rsidRPr="000A79AD">
        <w:t>Нажать кнопку «Вычислить».</w:t>
      </w:r>
    </w:p>
    <w:p w:rsidR="00194B86" w:rsidRDefault="00194B86" w:rsidP="00194B86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</w:t>
      </w:r>
      <w:r>
        <w:rPr>
          <w:rFonts w:eastAsia="Times New Roman"/>
          <w:szCs w:val="24"/>
          <w:lang w:eastAsia="ru-RU"/>
        </w:rPr>
        <w:t>0.5</w:t>
      </w:r>
      <w:r w:rsidRPr="000A79AD">
        <w:rPr>
          <w:rFonts w:eastAsia="Times New Roman"/>
          <w:szCs w:val="24"/>
          <w:lang w:eastAsia="ru-RU"/>
        </w:rPr>
        <w:t>.</w:t>
      </w:r>
    </w:p>
    <w:p w:rsidR="00194B86" w:rsidRPr="00F33EBB" w:rsidRDefault="00194B86" w:rsidP="00194B86">
      <w:pPr>
        <w:pStyle w:val="3"/>
        <w:spacing w:line="360" w:lineRule="auto"/>
        <w:ind w:firstLine="567"/>
        <w:rPr>
          <w:lang w:eastAsia="ru-RU"/>
        </w:rPr>
      </w:pPr>
      <w:r w:rsidRPr="000A79AD">
        <w:rPr>
          <w:lang w:eastAsia="ru-RU"/>
        </w:rPr>
        <w:t xml:space="preserve">Деление </w:t>
      </w:r>
      <w:r>
        <w:rPr>
          <w:lang w:eastAsia="ru-RU"/>
        </w:rPr>
        <w:t>однозначного</w:t>
      </w:r>
      <w:r w:rsidRPr="000A79AD">
        <w:rPr>
          <w:lang w:eastAsia="ru-RU"/>
        </w:rPr>
        <w:t xml:space="preserve"> «Числителя» на </w:t>
      </w:r>
      <w:r>
        <w:rPr>
          <w:lang w:eastAsia="ru-RU"/>
        </w:rPr>
        <w:t>трехзначный знаменатель</w:t>
      </w:r>
      <w:r w:rsidRPr="000A79AD">
        <w:rPr>
          <w:lang w:eastAsia="ru-RU"/>
        </w:rPr>
        <w:t xml:space="preserve"> «Знаменатель».</w:t>
      </w:r>
    </w:p>
    <w:p w:rsidR="00194B86" w:rsidRPr="000A79AD" w:rsidRDefault="00194B86" w:rsidP="00194B86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194B86" w:rsidRPr="000A79AD" w:rsidRDefault="00194B86" w:rsidP="00194B86">
      <w:pPr>
        <w:pStyle w:val="a0"/>
      </w:pPr>
      <w:r w:rsidRPr="000A79AD">
        <w:t xml:space="preserve">Ввести </w:t>
      </w:r>
      <w:r>
        <w:t>4</w:t>
      </w:r>
      <w:r w:rsidRPr="000A79AD">
        <w:t xml:space="preserve"> в поле «Числитель».</w:t>
      </w:r>
    </w:p>
    <w:p w:rsidR="00194B86" w:rsidRPr="000A79AD" w:rsidRDefault="00194B86" w:rsidP="00194B86">
      <w:pPr>
        <w:pStyle w:val="a0"/>
      </w:pPr>
      <w:r w:rsidRPr="000A79AD">
        <w:t xml:space="preserve">Ввести </w:t>
      </w:r>
      <w:r>
        <w:t>100</w:t>
      </w:r>
      <w:r w:rsidRPr="000A79AD">
        <w:t xml:space="preserve"> в поле «Знаменатель».</w:t>
      </w:r>
    </w:p>
    <w:p w:rsidR="00194B86" w:rsidRPr="000A79AD" w:rsidRDefault="00194B86" w:rsidP="00194B86">
      <w:pPr>
        <w:pStyle w:val="a0"/>
      </w:pPr>
      <w:r w:rsidRPr="000A79AD">
        <w:t>Нажать кнопку «Вычислить».</w:t>
      </w:r>
    </w:p>
    <w:p w:rsidR="00194B86" w:rsidRDefault="00194B86" w:rsidP="00194B86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</w:t>
      </w:r>
      <w:r>
        <w:rPr>
          <w:rFonts w:eastAsia="Times New Roman"/>
          <w:szCs w:val="24"/>
          <w:lang w:eastAsia="ru-RU"/>
        </w:rPr>
        <w:t>0.04</w:t>
      </w:r>
      <w:r w:rsidRPr="000A79AD">
        <w:rPr>
          <w:rFonts w:eastAsia="Times New Roman"/>
          <w:szCs w:val="24"/>
          <w:lang w:eastAsia="ru-RU"/>
        </w:rPr>
        <w:t>.</w:t>
      </w:r>
    </w:p>
    <w:p w:rsidR="00194B86" w:rsidRPr="00F33EBB" w:rsidRDefault="00194B86" w:rsidP="00194B86">
      <w:pPr>
        <w:pStyle w:val="3"/>
        <w:spacing w:line="360" w:lineRule="auto"/>
        <w:ind w:firstLine="567"/>
        <w:rPr>
          <w:lang w:eastAsia="ru-RU"/>
        </w:rPr>
      </w:pPr>
      <w:r w:rsidRPr="000A79AD">
        <w:rPr>
          <w:lang w:eastAsia="ru-RU"/>
        </w:rPr>
        <w:t xml:space="preserve">Деление </w:t>
      </w:r>
      <w:r>
        <w:rPr>
          <w:lang w:eastAsia="ru-RU"/>
        </w:rPr>
        <w:t>однозначного</w:t>
      </w:r>
      <w:r w:rsidRPr="000A79AD">
        <w:rPr>
          <w:lang w:eastAsia="ru-RU"/>
        </w:rPr>
        <w:t xml:space="preserve"> «Числителя» на </w:t>
      </w:r>
      <w:r>
        <w:rPr>
          <w:lang w:eastAsia="ru-RU"/>
        </w:rPr>
        <w:t>четырехзначный знаменатель</w:t>
      </w:r>
      <w:r w:rsidRPr="000A79AD">
        <w:rPr>
          <w:lang w:eastAsia="ru-RU"/>
        </w:rPr>
        <w:t xml:space="preserve"> «Знаменатель».</w:t>
      </w:r>
    </w:p>
    <w:p w:rsidR="00194B86" w:rsidRPr="000A79AD" w:rsidRDefault="00194B86" w:rsidP="00194B86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194B86" w:rsidRPr="000A79AD" w:rsidRDefault="00194B86" w:rsidP="00194B86">
      <w:pPr>
        <w:pStyle w:val="a0"/>
      </w:pPr>
      <w:r w:rsidRPr="000A79AD">
        <w:t xml:space="preserve">Ввести </w:t>
      </w:r>
      <w:r>
        <w:t>3</w:t>
      </w:r>
      <w:r w:rsidRPr="000A79AD">
        <w:t xml:space="preserve"> в поле «Числитель».</w:t>
      </w:r>
    </w:p>
    <w:p w:rsidR="00194B86" w:rsidRPr="000A79AD" w:rsidRDefault="00194B86" w:rsidP="00194B86">
      <w:pPr>
        <w:pStyle w:val="a0"/>
      </w:pPr>
      <w:r w:rsidRPr="000A79AD">
        <w:t xml:space="preserve">Ввести </w:t>
      </w:r>
      <w:r>
        <w:t>1000</w:t>
      </w:r>
      <w:r w:rsidRPr="000A79AD">
        <w:t xml:space="preserve"> в поле «Знаменатель».</w:t>
      </w:r>
    </w:p>
    <w:p w:rsidR="00194B86" w:rsidRPr="000A79AD" w:rsidRDefault="00194B86" w:rsidP="00194B86">
      <w:pPr>
        <w:pStyle w:val="a0"/>
      </w:pPr>
      <w:r w:rsidRPr="000A79AD">
        <w:t>Нажать кнопку «Вычислить».</w:t>
      </w:r>
    </w:p>
    <w:p w:rsidR="00194B86" w:rsidRDefault="00194B86" w:rsidP="00194B86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</w:t>
      </w:r>
      <w:r>
        <w:rPr>
          <w:rFonts w:eastAsia="Times New Roman"/>
          <w:szCs w:val="24"/>
          <w:lang w:eastAsia="ru-RU"/>
        </w:rPr>
        <w:t>0.003</w:t>
      </w:r>
      <w:r w:rsidRPr="000A79AD">
        <w:rPr>
          <w:rFonts w:eastAsia="Times New Roman"/>
          <w:szCs w:val="24"/>
          <w:lang w:eastAsia="ru-RU"/>
        </w:rPr>
        <w:t>.</w:t>
      </w:r>
    </w:p>
    <w:p w:rsidR="00194B86" w:rsidRPr="00F33EBB" w:rsidRDefault="00194B86" w:rsidP="00194B86">
      <w:pPr>
        <w:pStyle w:val="3"/>
        <w:spacing w:line="360" w:lineRule="auto"/>
        <w:ind w:firstLine="567"/>
        <w:rPr>
          <w:lang w:eastAsia="ru-RU"/>
        </w:rPr>
      </w:pPr>
      <w:r w:rsidRPr="000A79AD">
        <w:rPr>
          <w:lang w:eastAsia="ru-RU"/>
        </w:rPr>
        <w:t xml:space="preserve">Деление </w:t>
      </w:r>
      <w:r>
        <w:rPr>
          <w:lang w:eastAsia="ru-RU"/>
        </w:rPr>
        <w:t>однозначного</w:t>
      </w:r>
      <w:r w:rsidRPr="000A79AD">
        <w:rPr>
          <w:lang w:eastAsia="ru-RU"/>
        </w:rPr>
        <w:t xml:space="preserve"> «Числителя» на </w:t>
      </w:r>
      <w:r>
        <w:rPr>
          <w:lang w:eastAsia="ru-RU"/>
        </w:rPr>
        <w:t>пятизначный знаменатель</w:t>
      </w:r>
      <w:r w:rsidRPr="000A79AD">
        <w:rPr>
          <w:lang w:eastAsia="ru-RU"/>
        </w:rPr>
        <w:t xml:space="preserve"> «Знаменатель».</w:t>
      </w:r>
    </w:p>
    <w:p w:rsidR="00194B86" w:rsidRPr="000A79AD" w:rsidRDefault="00194B86" w:rsidP="00194B86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194B86" w:rsidRPr="000A79AD" w:rsidRDefault="00194B86" w:rsidP="00194B86">
      <w:pPr>
        <w:pStyle w:val="a0"/>
      </w:pPr>
      <w:r w:rsidRPr="000A79AD">
        <w:t xml:space="preserve">Ввести </w:t>
      </w:r>
      <w:r>
        <w:t>1</w:t>
      </w:r>
      <w:r w:rsidRPr="000A79AD">
        <w:t xml:space="preserve"> в поле «Числитель».</w:t>
      </w:r>
    </w:p>
    <w:p w:rsidR="00194B86" w:rsidRPr="000A79AD" w:rsidRDefault="00194B86" w:rsidP="00194B86">
      <w:pPr>
        <w:pStyle w:val="a0"/>
      </w:pPr>
      <w:r w:rsidRPr="000A79AD">
        <w:t xml:space="preserve">Ввести </w:t>
      </w:r>
      <w:r>
        <w:t>10000</w:t>
      </w:r>
      <w:r w:rsidRPr="000A79AD">
        <w:t xml:space="preserve"> в поле «Знаменатель».</w:t>
      </w:r>
    </w:p>
    <w:p w:rsidR="00194B86" w:rsidRPr="000A79AD" w:rsidRDefault="00194B86" w:rsidP="00194B86">
      <w:pPr>
        <w:pStyle w:val="a0"/>
      </w:pPr>
      <w:r w:rsidRPr="000A79AD">
        <w:t>Нажать кнопку «Вычислить».</w:t>
      </w:r>
    </w:p>
    <w:p w:rsidR="00F33EBB" w:rsidRPr="000A79AD" w:rsidRDefault="00194B86" w:rsidP="00194B86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</w:t>
      </w:r>
      <w:r>
        <w:rPr>
          <w:rFonts w:eastAsia="Times New Roman"/>
          <w:szCs w:val="24"/>
          <w:lang w:eastAsia="ru-RU"/>
        </w:rPr>
        <w:t>0.0001</w:t>
      </w:r>
      <w:r w:rsidRPr="000A79AD">
        <w:rPr>
          <w:rFonts w:eastAsia="Times New Roman"/>
          <w:szCs w:val="24"/>
          <w:lang w:eastAsia="ru-RU"/>
        </w:rPr>
        <w:t>.</w:t>
      </w:r>
    </w:p>
    <w:p w:rsidR="00DE3B80" w:rsidRPr="000A79AD" w:rsidRDefault="00DE3B80" w:rsidP="00835DBB">
      <w:pPr>
        <w:pStyle w:val="2"/>
        <w:spacing w:after="0" w:line="360" w:lineRule="auto"/>
        <w:ind w:left="0" w:firstLine="567"/>
        <w:rPr>
          <w:lang w:eastAsia="ru-RU"/>
        </w:rPr>
      </w:pPr>
      <w:bookmarkStart w:id="13" w:name="_Toc170337828"/>
      <w:bookmarkStart w:id="14" w:name="_Toc170376736"/>
      <w:r w:rsidRPr="000A79AD">
        <w:rPr>
          <w:lang w:eastAsia="ru-RU"/>
        </w:rPr>
        <w:t>Проверка деления отрицательных чисел.</w:t>
      </w:r>
      <w:bookmarkEnd w:id="13"/>
      <w:bookmarkEnd w:id="14"/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5" w:name="_Toc170337829"/>
      <w:r w:rsidRPr="000A79AD">
        <w:rPr>
          <w:lang w:eastAsia="ru-RU"/>
        </w:rPr>
        <w:t>Деление отрицательного «Числителя» на положительный «Знаменатель».</w:t>
      </w:r>
      <w:bookmarkEnd w:id="15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-50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5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-5.0.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6" w:name="_Toc170337830"/>
      <w:r w:rsidRPr="000A79AD">
        <w:rPr>
          <w:lang w:eastAsia="ru-RU"/>
        </w:rPr>
        <w:t>Деление положительного «Числителя» на отрицательный «Знаменатель»</w:t>
      </w:r>
      <w:bookmarkEnd w:id="16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50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-2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-25.0.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7" w:name="_Toc170337831"/>
      <w:r w:rsidRPr="000A79AD">
        <w:rPr>
          <w:lang w:eastAsia="ru-RU"/>
        </w:rPr>
        <w:t>Деление отрицательного «Числителя» на отрицательный «Знаменатель»</w:t>
      </w:r>
      <w:bookmarkEnd w:id="17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lastRenderedPageBreak/>
        <w:t>Ввести -75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-6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12.0.</w:t>
      </w:r>
    </w:p>
    <w:p w:rsidR="00DE3B80" w:rsidRPr="000A79AD" w:rsidRDefault="00DE3B80" w:rsidP="00835DBB">
      <w:pPr>
        <w:pStyle w:val="2"/>
        <w:spacing w:after="0" w:line="360" w:lineRule="auto"/>
        <w:ind w:left="0" w:firstLine="567"/>
        <w:rPr>
          <w:lang w:eastAsia="ru-RU"/>
        </w:rPr>
      </w:pPr>
      <w:bookmarkStart w:id="18" w:name="_Toc170337832"/>
      <w:bookmarkStart w:id="19" w:name="_Toc170376737"/>
      <w:r w:rsidRPr="000A79AD">
        <w:rPr>
          <w:lang w:eastAsia="ru-RU"/>
        </w:rPr>
        <w:t>Операции с нулем.</w:t>
      </w:r>
      <w:bookmarkEnd w:id="18"/>
      <w:bookmarkEnd w:id="19"/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20" w:name="_Toc170337833"/>
      <w:r w:rsidRPr="000A79AD">
        <w:rPr>
          <w:lang w:eastAsia="ru-RU"/>
        </w:rPr>
        <w:t>Деление на ноль.</w:t>
      </w:r>
      <w:bookmarkEnd w:id="20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10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0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«Делить на 0 нельзя»,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21" w:name="_Toc170337834"/>
      <w:r w:rsidRPr="000A79AD">
        <w:rPr>
          <w:lang w:eastAsia="ru-RU"/>
        </w:rPr>
        <w:t>Деление нуля на число.</w:t>
      </w:r>
      <w:bookmarkEnd w:id="21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0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10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Поле "Результат" содержится 0.0.</w:t>
      </w:r>
    </w:p>
    <w:p w:rsidR="00DE3B80" w:rsidRPr="000A79AD" w:rsidRDefault="00DE3B80" w:rsidP="00835DBB">
      <w:pPr>
        <w:pStyle w:val="2"/>
        <w:spacing w:after="0" w:line="360" w:lineRule="auto"/>
        <w:ind w:left="0" w:firstLine="567"/>
        <w:rPr>
          <w:lang w:eastAsia="ru-RU"/>
        </w:rPr>
      </w:pPr>
      <w:bookmarkStart w:id="22" w:name="_Toc170337835"/>
      <w:bookmarkStart w:id="23" w:name="_Toc170376738"/>
      <w:r w:rsidRPr="000A79AD">
        <w:rPr>
          <w:lang w:eastAsia="ru-RU"/>
        </w:rPr>
        <w:t>Ввод разделителей.</w:t>
      </w:r>
      <w:bookmarkEnd w:id="22"/>
      <w:bookmarkEnd w:id="23"/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24" w:name="_Toc170337836"/>
      <w:r w:rsidRPr="000A79AD">
        <w:rPr>
          <w:lang w:eastAsia="ru-RU"/>
        </w:rPr>
        <w:t>Ввод запятой в поле «Числитель».</w:t>
      </w:r>
      <w:bookmarkEnd w:id="24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10,5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5.25.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25" w:name="_Toc170337837"/>
      <w:r w:rsidRPr="000A79AD">
        <w:rPr>
          <w:lang w:eastAsia="ru-RU"/>
        </w:rPr>
        <w:t>Ввод запятой в поле «Знаменатель».</w:t>
      </w:r>
      <w:bookmarkEnd w:id="25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10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2,5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4.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26" w:name="_Toc170337838"/>
      <w:r w:rsidRPr="000A79AD">
        <w:rPr>
          <w:lang w:eastAsia="ru-RU"/>
        </w:rPr>
        <w:t>Ввод запятой в поля «Числитель» и «Знаменатель».</w:t>
      </w:r>
      <w:bookmarkEnd w:id="26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10,5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2,5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lastRenderedPageBreak/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4.2.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27" w:name="_Toc170337839"/>
      <w:r w:rsidRPr="000A79AD">
        <w:rPr>
          <w:lang w:eastAsia="ru-RU"/>
        </w:rPr>
        <w:t>Ввод точки в поле «Числитель».</w:t>
      </w:r>
      <w:bookmarkEnd w:id="27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10.5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5.25.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28" w:name="_Toc170337840"/>
      <w:r w:rsidRPr="000A79AD">
        <w:rPr>
          <w:lang w:eastAsia="ru-RU"/>
        </w:rPr>
        <w:t>Ввод точки в поле «Знаменатель».</w:t>
      </w:r>
      <w:bookmarkEnd w:id="28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10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2.5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4.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29" w:name="_Toc170337841"/>
      <w:r w:rsidRPr="000A79AD">
        <w:rPr>
          <w:lang w:eastAsia="ru-RU"/>
        </w:rPr>
        <w:t>Ввод точки в поля «Числитель» и «Знаменатель».</w:t>
      </w:r>
      <w:bookmarkEnd w:id="29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10.5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2.5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4.2.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30" w:name="_Toc170337842"/>
      <w:r w:rsidRPr="000A79AD">
        <w:rPr>
          <w:lang w:eastAsia="ru-RU"/>
        </w:rPr>
        <w:t>Ввод запятой вначале поля «Числитель».</w:t>
      </w:r>
      <w:bookmarkEnd w:id="30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,105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31" w:name="_Toc170337843"/>
      <w:r w:rsidRPr="000A79AD">
        <w:rPr>
          <w:lang w:eastAsia="ru-RU"/>
        </w:rPr>
        <w:t>Ввод запятой в начале поля «Знаменатель».</w:t>
      </w:r>
      <w:bookmarkEnd w:id="31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10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,25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32" w:name="_Toc170337844"/>
      <w:r w:rsidRPr="000A79AD">
        <w:rPr>
          <w:lang w:eastAsia="ru-RU"/>
        </w:rPr>
        <w:t>Ввод запятой в начале полей «Числитель» и «Знаменатель».</w:t>
      </w:r>
      <w:bookmarkEnd w:id="32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,105 в поле «Числитель».</w:t>
      </w:r>
    </w:p>
    <w:p w:rsidR="00DE3B80" w:rsidRPr="000A79AD" w:rsidRDefault="00DE3B80" w:rsidP="00062718">
      <w:pPr>
        <w:pStyle w:val="a0"/>
      </w:pPr>
      <w:r w:rsidRPr="000A79AD">
        <w:lastRenderedPageBreak/>
        <w:t>Ввести ,25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33" w:name="_Toc170337845"/>
      <w:r w:rsidRPr="000A79AD">
        <w:rPr>
          <w:lang w:eastAsia="ru-RU"/>
        </w:rPr>
        <w:t>Ввод запятой в начале поля «Числитель».</w:t>
      </w:r>
      <w:bookmarkEnd w:id="33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105,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34" w:name="_Toc170337846"/>
      <w:r w:rsidRPr="000A79AD">
        <w:rPr>
          <w:lang w:eastAsia="ru-RU"/>
        </w:rPr>
        <w:t>Ввод запятой в начале поля «Знаменатель».</w:t>
      </w:r>
      <w:bookmarkEnd w:id="34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10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25,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35" w:name="_Toc170337847"/>
      <w:r w:rsidRPr="000A79AD">
        <w:rPr>
          <w:lang w:eastAsia="ru-RU"/>
        </w:rPr>
        <w:t>Ввод запятой в конце полей «Числитель» и «Знаменатель».</w:t>
      </w:r>
      <w:bookmarkEnd w:id="35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105,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25,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36" w:name="_Toc170337848"/>
      <w:r w:rsidRPr="000A79AD">
        <w:rPr>
          <w:lang w:eastAsia="ru-RU"/>
        </w:rPr>
        <w:t>Ввод точки в начале поля «Числитель».</w:t>
      </w:r>
      <w:bookmarkEnd w:id="36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.105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37" w:name="_Toc170337849"/>
      <w:r w:rsidRPr="000A79AD">
        <w:rPr>
          <w:lang w:eastAsia="ru-RU"/>
        </w:rPr>
        <w:t>Ввод точки в начале поля «Знаменатель».</w:t>
      </w:r>
      <w:bookmarkEnd w:id="37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10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.25 в поле «Знаменатель».</w:t>
      </w:r>
    </w:p>
    <w:p w:rsidR="00DE3B80" w:rsidRPr="000A79AD" w:rsidRDefault="00DE3B80" w:rsidP="00062718">
      <w:pPr>
        <w:pStyle w:val="a0"/>
      </w:pPr>
      <w:r w:rsidRPr="000A79AD">
        <w:lastRenderedPageBreak/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38" w:name="_Toc170337850"/>
      <w:r w:rsidRPr="000A79AD">
        <w:rPr>
          <w:lang w:eastAsia="ru-RU"/>
        </w:rPr>
        <w:t>Ввод точки в начале полей «Числитель» и «Знаменатель».</w:t>
      </w:r>
      <w:bookmarkEnd w:id="38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.105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.25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39" w:name="_Toc170337851"/>
      <w:r w:rsidRPr="000A79AD">
        <w:rPr>
          <w:lang w:eastAsia="ru-RU"/>
        </w:rPr>
        <w:t>Ввод точки в конце поля «Числитель».</w:t>
      </w:r>
      <w:bookmarkEnd w:id="39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105.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40" w:name="_Toc170337852"/>
      <w:r w:rsidRPr="000A79AD">
        <w:rPr>
          <w:lang w:eastAsia="ru-RU"/>
        </w:rPr>
        <w:t>Ввод точки в конце поля «Знаменатель».</w:t>
      </w:r>
      <w:bookmarkEnd w:id="40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10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25.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41" w:name="_Toc170337853"/>
      <w:r w:rsidRPr="000A79AD">
        <w:rPr>
          <w:lang w:eastAsia="ru-RU"/>
        </w:rPr>
        <w:t>Ввод точки в конце полей «Числитель» и «Знаменатель».</w:t>
      </w:r>
      <w:bookmarkEnd w:id="41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105.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25.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42" w:name="_Toc170337854"/>
      <w:r w:rsidRPr="000A79AD">
        <w:rPr>
          <w:lang w:eastAsia="ru-RU"/>
        </w:rPr>
        <w:t>Ввод точки в поле «Числитель» и запятой в поле «Знаменатель».</w:t>
      </w:r>
      <w:bookmarkEnd w:id="42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10.5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2,5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lastRenderedPageBreak/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4.2.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43" w:name="_Toc170337855"/>
      <w:r w:rsidRPr="000A79AD">
        <w:rPr>
          <w:lang w:eastAsia="ru-RU"/>
        </w:rPr>
        <w:t>Ввод точки запятой в поле «Числитель» и точки в поле «Знаменатель».</w:t>
      </w:r>
      <w:bookmarkEnd w:id="43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10,5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2.5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4.2.</w:t>
      </w:r>
    </w:p>
    <w:p w:rsidR="00DE3B80" w:rsidRPr="000A79AD" w:rsidRDefault="00DE3B80" w:rsidP="00835DBB">
      <w:pPr>
        <w:pStyle w:val="2"/>
        <w:spacing w:after="0" w:line="360" w:lineRule="auto"/>
        <w:ind w:left="0" w:firstLine="567"/>
        <w:rPr>
          <w:lang w:eastAsia="ru-RU"/>
        </w:rPr>
      </w:pPr>
      <w:bookmarkStart w:id="44" w:name="_Toc170337856"/>
      <w:bookmarkStart w:id="45" w:name="_Toc170376739"/>
      <w:r w:rsidRPr="000A79AD">
        <w:rPr>
          <w:lang w:eastAsia="ru-RU"/>
        </w:rPr>
        <w:t xml:space="preserve">Неправильный формат ввода (буквы и </w:t>
      </w:r>
      <w:proofErr w:type="gramStart"/>
      <w:r w:rsidRPr="000A79AD">
        <w:rPr>
          <w:lang w:eastAsia="ru-RU"/>
        </w:rPr>
        <w:t>спец</w:t>
      </w:r>
      <w:proofErr w:type="gramEnd"/>
      <w:r w:rsidRPr="000A79AD">
        <w:rPr>
          <w:lang w:eastAsia="ru-RU"/>
        </w:rPr>
        <w:t>. символы).</w:t>
      </w:r>
      <w:bookmarkEnd w:id="44"/>
      <w:bookmarkEnd w:id="45"/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46" w:name="_Toc170337857"/>
      <w:r w:rsidRPr="000A79AD">
        <w:rPr>
          <w:lang w:eastAsia="ru-RU"/>
        </w:rPr>
        <w:t>Ввод символов в «Числитель».</w:t>
      </w:r>
      <w:bookmarkEnd w:id="46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 xml:space="preserve">Ввести </w:t>
      </w:r>
      <w:proofErr w:type="spellStart"/>
      <w:r w:rsidRPr="000A79AD">
        <w:t>abc</w:t>
      </w:r>
      <w:proofErr w:type="spellEnd"/>
      <w:r w:rsidRPr="000A79AD">
        <w:t xml:space="preserve">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47" w:name="_Toc170337858"/>
      <w:r w:rsidRPr="000A79AD">
        <w:rPr>
          <w:lang w:eastAsia="ru-RU"/>
        </w:rPr>
        <w:t>Ввод символов в «Знаменатель».</w:t>
      </w:r>
      <w:bookmarkEnd w:id="47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10 в поле «Числитель».</w:t>
      </w:r>
    </w:p>
    <w:p w:rsidR="00DE3B80" w:rsidRPr="000A79AD" w:rsidRDefault="00DE3B80" w:rsidP="00062718">
      <w:pPr>
        <w:pStyle w:val="a0"/>
      </w:pPr>
      <w:r w:rsidRPr="000A79AD">
        <w:t xml:space="preserve">Ввести </w:t>
      </w:r>
      <w:proofErr w:type="spellStart"/>
      <w:r w:rsidRPr="000A79AD">
        <w:t>abc</w:t>
      </w:r>
      <w:proofErr w:type="spellEnd"/>
      <w:r w:rsidRPr="000A79AD">
        <w:t xml:space="preserve">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bCs/>
          <w:lang w:eastAsia="ru-RU"/>
        </w:rPr>
      </w:pPr>
      <w:bookmarkStart w:id="48" w:name="_Toc170337859"/>
      <w:r w:rsidRPr="000A79AD">
        <w:rPr>
          <w:lang w:eastAsia="ru-RU"/>
        </w:rPr>
        <w:t xml:space="preserve">Ввод </w:t>
      </w:r>
      <w:proofErr w:type="gramStart"/>
      <w:r w:rsidRPr="000A79AD">
        <w:rPr>
          <w:lang w:eastAsia="ru-RU"/>
        </w:rPr>
        <w:t>спец</w:t>
      </w:r>
      <w:proofErr w:type="gramEnd"/>
      <w:r w:rsidRPr="000A79AD">
        <w:rPr>
          <w:lang w:eastAsia="ru-RU"/>
        </w:rPr>
        <w:t xml:space="preserve">. символов </w:t>
      </w:r>
      <w:r w:rsidRPr="000A79AD">
        <w:rPr>
          <w:bCs/>
          <w:lang w:eastAsia="ru-RU"/>
        </w:rPr>
        <w:t>в «Числитель».</w:t>
      </w:r>
      <w:bookmarkEnd w:id="48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bCs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</w:t>
      </w:r>
      <w:proofErr w:type="gramStart"/>
      <w:r w:rsidRPr="000A79AD">
        <w:t xml:space="preserve"> !</w:t>
      </w:r>
      <w:proofErr w:type="gramEnd"/>
      <w:r w:rsidRPr="000A79AD">
        <w:rPr>
          <w:lang w:val="en-US"/>
        </w:rPr>
        <w:t>%#</w:t>
      </w:r>
      <w:r w:rsidRPr="000A79AD">
        <w:t xml:space="preserve">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bCs/>
          <w:lang w:eastAsia="ru-RU"/>
        </w:rPr>
      </w:pPr>
      <w:bookmarkStart w:id="49" w:name="_Toc170337860"/>
      <w:r w:rsidRPr="000A79AD">
        <w:rPr>
          <w:lang w:eastAsia="ru-RU"/>
        </w:rPr>
        <w:t xml:space="preserve">Ввод </w:t>
      </w:r>
      <w:proofErr w:type="gramStart"/>
      <w:r w:rsidRPr="000A79AD">
        <w:rPr>
          <w:lang w:eastAsia="ru-RU"/>
        </w:rPr>
        <w:t>спец</w:t>
      </w:r>
      <w:proofErr w:type="gramEnd"/>
      <w:r w:rsidRPr="000A79AD">
        <w:rPr>
          <w:lang w:eastAsia="ru-RU"/>
        </w:rPr>
        <w:t xml:space="preserve">. символов </w:t>
      </w:r>
      <w:r w:rsidRPr="000A79AD">
        <w:rPr>
          <w:bCs/>
          <w:lang w:eastAsia="ru-RU"/>
        </w:rPr>
        <w:t>в «Знаменатель».</w:t>
      </w:r>
      <w:bookmarkEnd w:id="49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bCs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2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</w:t>
      </w:r>
      <w:proofErr w:type="gramStart"/>
      <w:r w:rsidRPr="000A79AD">
        <w:t xml:space="preserve"> !</w:t>
      </w:r>
      <w:proofErr w:type="gramEnd"/>
      <w:r w:rsidRPr="000A79AD">
        <w:t>%#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2"/>
        <w:spacing w:after="0" w:line="360" w:lineRule="auto"/>
        <w:ind w:left="0" w:firstLine="567"/>
        <w:rPr>
          <w:lang w:eastAsia="ru-RU"/>
        </w:rPr>
      </w:pPr>
      <w:bookmarkStart w:id="50" w:name="_Toc170337861"/>
      <w:bookmarkStart w:id="51" w:name="_Toc170376740"/>
      <w:r w:rsidRPr="000A79AD">
        <w:rPr>
          <w:lang w:eastAsia="ru-RU"/>
        </w:rPr>
        <w:lastRenderedPageBreak/>
        <w:t>Проверка граничных значений «Числителя» и «Знаменателя».</w:t>
      </w:r>
      <w:bookmarkEnd w:id="50"/>
      <w:bookmarkEnd w:id="51"/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52" w:name="_Toc170337862"/>
      <w:r w:rsidRPr="000A79AD">
        <w:rPr>
          <w:lang w:eastAsia="ru-RU"/>
        </w:rPr>
        <w:t>Ввод «Числителя», 5 символов.</w:t>
      </w:r>
      <w:bookmarkEnd w:id="52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99999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1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99999.0.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53" w:name="_Toc170337863"/>
      <w:r w:rsidRPr="000A79AD">
        <w:rPr>
          <w:lang w:eastAsia="ru-RU"/>
        </w:rPr>
        <w:t>Ввод «Знаменателя», 5 символов.</w:t>
      </w:r>
      <w:bookmarkEnd w:id="53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1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99999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0.00001.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54" w:name="_Toc170337864"/>
      <w:r w:rsidRPr="000A79AD">
        <w:rPr>
          <w:lang w:eastAsia="ru-RU"/>
        </w:rPr>
        <w:t>Ввод «Числителя» и «Знаменателя» по 5 символов.</w:t>
      </w:r>
      <w:bookmarkEnd w:id="54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99999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99999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1.0.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55" w:name="_Toc170337865"/>
      <w:r w:rsidRPr="000A79AD">
        <w:rPr>
          <w:lang w:eastAsia="ru-RU"/>
        </w:rPr>
        <w:t>Ввод отрицательного «Числителя», 5 символов.</w:t>
      </w:r>
      <w:bookmarkEnd w:id="55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-9999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1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-9999.0.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56" w:name="_Toc170337866"/>
      <w:r w:rsidRPr="000A79AD">
        <w:rPr>
          <w:lang w:eastAsia="ru-RU"/>
        </w:rPr>
        <w:t>Ввод отрицательного «Знаменателя», 5 символов.</w:t>
      </w:r>
      <w:bookmarkEnd w:id="56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1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-9999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0.0001.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57" w:name="_Toc170337867"/>
      <w:r w:rsidRPr="000A79AD">
        <w:rPr>
          <w:lang w:eastAsia="ru-RU"/>
        </w:rPr>
        <w:t>Ввод «Числителя» и «Знаменателя» по 5 символов.</w:t>
      </w:r>
      <w:bookmarkEnd w:id="57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-9999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-9999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lastRenderedPageBreak/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1.0.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58" w:name="_Toc170337868"/>
      <w:r w:rsidRPr="000A79AD">
        <w:rPr>
          <w:lang w:eastAsia="ru-RU"/>
        </w:rPr>
        <w:t>Ввод «Числителя», превышающего 5 символов.</w:t>
      </w:r>
      <w:bookmarkEnd w:id="58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123456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1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«Превышено допустимое количество символов»,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59" w:name="_Toc170337869"/>
      <w:r w:rsidRPr="000A79AD">
        <w:rPr>
          <w:lang w:eastAsia="ru-RU"/>
        </w:rPr>
        <w:t>Ввод «Знаменателя», превышающего 5 символов.</w:t>
      </w:r>
      <w:bookmarkEnd w:id="59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12345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123456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«Превышено допустимое количество символов»,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60" w:name="_Toc170337870"/>
      <w:r w:rsidRPr="000A79AD">
        <w:rPr>
          <w:lang w:eastAsia="ru-RU"/>
        </w:rPr>
        <w:t>Ввод «Числителя» и «Знаменателя», превышающих 5 символов.</w:t>
      </w:r>
      <w:bookmarkEnd w:id="60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123456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123456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«Превышено допустимое количество символов»,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61" w:name="_Toc170337871"/>
      <w:r w:rsidRPr="000A79AD">
        <w:rPr>
          <w:lang w:eastAsia="ru-RU"/>
        </w:rPr>
        <w:t>Ввод отрицательного «Числителя», превышающего 5 символов.</w:t>
      </w:r>
      <w:bookmarkEnd w:id="61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-99999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1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«Превышено допустимое количество символов»,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62" w:name="_Toc170337872"/>
      <w:r w:rsidRPr="000A79AD">
        <w:rPr>
          <w:lang w:eastAsia="ru-RU"/>
        </w:rPr>
        <w:t>Ввод отрицательного «Знаменателя», превышающего 5 символов.</w:t>
      </w:r>
      <w:bookmarkEnd w:id="62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12345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-99999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«Превышено допустимое количество символов»,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63" w:name="_Toc170337873"/>
      <w:r w:rsidRPr="000A79AD">
        <w:rPr>
          <w:lang w:eastAsia="ru-RU"/>
        </w:rPr>
        <w:lastRenderedPageBreak/>
        <w:t>Ввод отрицательных «Числителя» и «Знаменателя», превышающих 5 символов.</w:t>
      </w:r>
      <w:bookmarkEnd w:id="63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-99999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-99999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«Превышено допустимое количество символов»,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64" w:name="_Toc170337874"/>
      <w:r w:rsidRPr="000A79AD">
        <w:rPr>
          <w:lang w:eastAsia="ru-RU"/>
        </w:rPr>
        <w:t>Проверка граничных значений с разделителями. Ввод «Числителя» с запятой.</w:t>
      </w:r>
      <w:bookmarkEnd w:id="64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99,999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1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«Превышено допустимое количество символов»,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65" w:name="_Toc170337875"/>
      <w:r w:rsidRPr="000A79AD">
        <w:rPr>
          <w:lang w:eastAsia="ru-RU"/>
        </w:rPr>
        <w:t>Проверка граничных значений с разделителями. Ввод «Числителя» с точкой.</w:t>
      </w:r>
      <w:bookmarkEnd w:id="65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99.999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1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«Превышено допустимое количество символов»,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66" w:name="_Toc170337876"/>
      <w:r w:rsidRPr="000A79AD">
        <w:rPr>
          <w:lang w:eastAsia="ru-RU"/>
        </w:rPr>
        <w:t>Проверка граничных значений с разделителями. Ввод «Знаменателя» с запятой.</w:t>
      </w:r>
      <w:bookmarkEnd w:id="66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1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99,999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«Превышено допустимое количество символов»,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67" w:name="_Toc170337877"/>
      <w:r w:rsidRPr="000A79AD">
        <w:rPr>
          <w:lang w:eastAsia="ru-RU"/>
        </w:rPr>
        <w:t>Проверка граничных значений с разделителями. Ввод «Знаменателя» с точкой.</w:t>
      </w:r>
      <w:bookmarkEnd w:id="67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1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99.999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«Превышено допустимое количество символов»,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68" w:name="_Toc170337878"/>
      <w:r w:rsidRPr="000A79AD">
        <w:rPr>
          <w:lang w:eastAsia="ru-RU"/>
        </w:rPr>
        <w:lastRenderedPageBreak/>
        <w:t>Проверка граничных значений с разделителями. Ввод «Числителя» и «Знаменателя» с запятой.</w:t>
      </w:r>
      <w:bookmarkEnd w:id="68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99,999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99,999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«Превышено допустимое количество символов»,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69" w:name="_Toc170337879"/>
      <w:r w:rsidRPr="000A79AD">
        <w:rPr>
          <w:lang w:eastAsia="ru-RU"/>
        </w:rPr>
        <w:t>Проверка граничных значений с разделителями. Ввод «Числителя» и «Знаменателя» с точкой.</w:t>
      </w:r>
      <w:bookmarkEnd w:id="69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99.999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99.999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«Превышено допустимое количество символов»,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70" w:name="_Toc170337880"/>
      <w:r w:rsidRPr="000A79AD">
        <w:rPr>
          <w:bCs/>
          <w:lang w:eastAsia="ru-RU"/>
        </w:rPr>
        <w:t xml:space="preserve">Проверка граничных значений с разделителями. </w:t>
      </w:r>
      <w:r w:rsidRPr="000A79AD">
        <w:rPr>
          <w:lang w:eastAsia="ru-RU"/>
        </w:rPr>
        <w:t>Ввод «Числителя» с точкой и «Знаменателя» с запятой.</w:t>
      </w:r>
      <w:bookmarkEnd w:id="70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99.999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99,999 в поле «Знаменатель».</w:t>
      </w:r>
    </w:p>
    <w:p w:rsidR="00DE3B80" w:rsidRPr="000A79AD" w:rsidRDefault="00DE3B80" w:rsidP="00062718">
      <w:pPr>
        <w:pStyle w:val="a0"/>
      </w:pPr>
      <w:r w:rsidRPr="000A79AD">
        <w:t xml:space="preserve">Нажать кнопку «Вычислить». 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«Превышено допустимое количество символов»,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71" w:name="_Toc170337881"/>
      <w:r w:rsidRPr="000A79AD">
        <w:rPr>
          <w:bCs/>
          <w:lang w:eastAsia="ru-RU"/>
        </w:rPr>
        <w:t xml:space="preserve">Проверка граничных значений с разделителями. </w:t>
      </w:r>
      <w:r w:rsidRPr="000A79AD">
        <w:rPr>
          <w:lang w:eastAsia="ru-RU"/>
        </w:rPr>
        <w:t>Ввод «Числителя» с запятой и «Знаменателя» с точкой.</w:t>
      </w:r>
      <w:bookmarkEnd w:id="71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99,999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99.999 в поле «Знаменатель».</w:t>
      </w:r>
    </w:p>
    <w:p w:rsidR="00DE3B80" w:rsidRPr="000A79AD" w:rsidRDefault="00DE3B80" w:rsidP="00062718">
      <w:pPr>
        <w:pStyle w:val="a0"/>
      </w:pPr>
      <w:r w:rsidRPr="000A79AD">
        <w:t xml:space="preserve">Нажать кнопку «Вычислить». 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«Превышено допустимое количество символов»,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72" w:name="_Toc170337882"/>
      <w:r w:rsidRPr="000A79AD">
        <w:rPr>
          <w:lang w:eastAsia="ru-RU"/>
        </w:rPr>
        <w:t>Проверка граничных значений с разделителями. Ввод отрицательного «Числителя» с точкой.</w:t>
      </w:r>
      <w:bookmarkEnd w:id="72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-99.999 в поле «Числитель».</w:t>
      </w:r>
    </w:p>
    <w:p w:rsidR="00DE3B80" w:rsidRPr="000A79AD" w:rsidRDefault="00DE3B80" w:rsidP="00062718">
      <w:pPr>
        <w:pStyle w:val="a0"/>
      </w:pPr>
      <w:r w:rsidRPr="000A79AD">
        <w:lastRenderedPageBreak/>
        <w:t>Ввести 1 в поле «Знаменатель».</w:t>
      </w:r>
    </w:p>
    <w:p w:rsidR="00DE3B80" w:rsidRPr="000A79AD" w:rsidRDefault="00DE3B80" w:rsidP="00062718">
      <w:pPr>
        <w:pStyle w:val="a0"/>
      </w:pPr>
      <w:r w:rsidRPr="000A79AD">
        <w:t xml:space="preserve">Нажать кнопку «Вычислить». 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«Превышено допустимое количество символов»,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73" w:name="_Toc170337883"/>
      <w:r w:rsidRPr="000A79AD">
        <w:rPr>
          <w:lang w:eastAsia="ru-RU"/>
        </w:rPr>
        <w:t>Проверка граничных значений с разделителями. Ввод отрицательного «Знаменателя» с точкой.</w:t>
      </w:r>
      <w:bookmarkEnd w:id="73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1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-99.999 в поле «Знаменатель».</w:t>
      </w:r>
    </w:p>
    <w:p w:rsidR="00DE3B80" w:rsidRPr="000A79AD" w:rsidRDefault="00DE3B80" w:rsidP="00062718">
      <w:pPr>
        <w:pStyle w:val="a0"/>
      </w:pPr>
      <w:r w:rsidRPr="000A79AD">
        <w:t xml:space="preserve">Нажать кнопку «Вычислить». 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«Превышено допустимое количество символов»,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74" w:name="_Toc170337884"/>
      <w:r w:rsidRPr="000A79AD">
        <w:rPr>
          <w:lang w:eastAsia="ru-RU"/>
        </w:rPr>
        <w:t>Проверка граничных значений с разделителями. Ввод отрицательного «Числителя» с запятой.</w:t>
      </w:r>
      <w:bookmarkEnd w:id="74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-99,999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1 в поле «Знаменатель».</w:t>
      </w:r>
    </w:p>
    <w:p w:rsidR="00DE3B80" w:rsidRPr="000A79AD" w:rsidRDefault="00DE3B80" w:rsidP="00062718">
      <w:pPr>
        <w:pStyle w:val="a0"/>
      </w:pPr>
      <w:r w:rsidRPr="000A79AD">
        <w:t xml:space="preserve">Нажать кнопку «Вычислить». 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«Превышено допустимое количество символов»,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75" w:name="_Toc170337885"/>
      <w:r w:rsidRPr="000A79AD">
        <w:rPr>
          <w:lang w:eastAsia="ru-RU"/>
        </w:rPr>
        <w:t>Проверка граничных значений с разделителями. Ввод отрицательного «Знаменателя» с запятой.</w:t>
      </w:r>
      <w:bookmarkEnd w:id="75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1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-99,999 в поле «Знаменатель».</w:t>
      </w:r>
    </w:p>
    <w:p w:rsidR="00DE3B80" w:rsidRPr="000A79AD" w:rsidRDefault="00DE3B80" w:rsidP="00062718">
      <w:pPr>
        <w:pStyle w:val="a0"/>
      </w:pPr>
      <w:r w:rsidRPr="000A79AD">
        <w:t xml:space="preserve">Нажать кнопку «Вычислить». 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«Превышено допустимое количество символов»,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76" w:name="_Toc170337886"/>
      <w:r w:rsidRPr="000A79AD">
        <w:rPr>
          <w:bCs/>
          <w:lang w:eastAsia="ru-RU"/>
        </w:rPr>
        <w:t xml:space="preserve">Проверка граничных значений с разделителями. </w:t>
      </w:r>
      <w:r w:rsidRPr="000A79AD">
        <w:rPr>
          <w:lang w:eastAsia="ru-RU"/>
        </w:rPr>
        <w:t>Ввод отрицательных «Числителя» и «Знаменателя» с точкой.</w:t>
      </w:r>
      <w:bookmarkEnd w:id="76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-99.999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-99.999 в поле «Знаменатель».</w:t>
      </w:r>
    </w:p>
    <w:p w:rsidR="00DE3B80" w:rsidRPr="000A79AD" w:rsidRDefault="00DE3B80" w:rsidP="00062718">
      <w:pPr>
        <w:pStyle w:val="a0"/>
      </w:pPr>
      <w:r w:rsidRPr="000A79AD">
        <w:t xml:space="preserve">Нажать кнопку «Вычислить». 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«Превышено допустимое количество символов»,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77" w:name="_Toc170337887"/>
      <w:r w:rsidRPr="000A79AD">
        <w:rPr>
          <w:bCs/>
          <w:lang w:eastAsia="ru-RU"/>
        </w:rPr>
        <w:lastRenderedPageBreak/>
        <w:t xml:space="preserve">Проверка граничных значений с разделителями. </w:t>
      </w:r>
      <w:r w:rsidRPr="000A79AD">
        <w:rPr>
          <w:lang w:eastAsia="ru-RU"/>
        </w:rPr>
        <w:t>Ввод отрицательных «Числителя» и «Знаменателя» с запятой.</w:t>
      </w:r>
      <w:bookmarkEnd w:id="77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-99,999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-99,999 в поле «Знаменатель».</w:t>
      </w:r>
    </w:p>
    <w:p w:rsidR="00DE3B80" w:rsidRPr="000A79AD" w:rsidRDefault="00DE3B80" w:rsidP="00062718">
      <w:pPr>
        <w:pStyle w:val="a0"/>
      </w:pPr>
      <w:r w:rsidRPr="000A79AD">
        <w:t xml:space="preserve">Нажать кнопку «Вычислить». 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«Превышено допустимое количество символов»,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78" w:name="_Toc170337888"/>
      <w:r w:rsidRPr="000A79AD">
        <w:rPr>
          <w:lang w:eastAsia="ru-RU"/>
        </w:rPr>
        <w:t>Проверка граничных значений с разделителями. Ввод «Числителя» с запятой.</w:t>
      </w:r>
      <w:bookmarkEnd w:id="78"/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99,99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1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99.99.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79" w:name="_Toc170337889"/>
      <w:r w:rsidRPr="000A79AD">
        <w:rPr>
          <w:lang w:eastAsia="ru-RU"/>
        </w:rPr>
        <w:t>Проверка граничных значений с разделителями. Ввод «Числителя» с точкой.</w:t>
      </w:r>
      <w:bookmarkEnd w:id="79"/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99.99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1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99.99.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80" w:name="_Toc170337890"/>
      <w:r w:rsidRPr="000A79AD">
        <w:rPr>
          <w:lang w:eastAsia="ru-RU"/>
        </w:rPr>
        <w:t>Проверка граничных значений с разделителями. Ввод «Знаменателя» с запятой.</w:t>
      </w:r>
      <w:bookmarkEnd w:id="80"/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1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99,99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0.01.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81" w:name="_Toc170337891"/>
      <w:r w:rsidRPr="000A79AD">
        <w:rPr>
          <w:lang w:eastAsia="ru-RU"/>
        </w:rPr>
        <w:t>Проверка граничных значений с разделителями. Ввод «Знаменателя» с точкой.</w:t>
      </w:r>
      <w:bookmarkEnd w:id="81"/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1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99.99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0.01.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rFonts w:eastAsia="Times New Roman"/>
          <w:lang w:eastAsia="ru-RU"/>
        </w:rPr>
      </w:pPr>
      <w:bookmarkStart w:id="82" w:name="_Toc170337892"/>
      <w:r w:rsidRPr="000A79AD">
        <w:rPr>
          <w:lang w:eastAsia="ru-RU"/>
        </w:rPr>
        <w:t>Проверка граничных значений с разделителями. Ввод «Числителя» и «Знаменателя» с</w:t>
      </w:r>
      <w:r w:rsidRPr="000A79AD">
        <w:rPr>
          <w:rFonts w:eastAsia="Times New Roman"/>
          <w:lang w:eastAsia="ru-RU"/>
        </w:rPr>
        <w:t xml:space="preserve"> запятой.</w:t>
      </w:r>
      <w:bookmarkEnd w:id="82"/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99,99 в поле «Числитель».</w:t>
      </w:r>
    </w:p>
    <w:p w:rsidR="00DE3B80" w:rsidRPr="000A79AD" w:rsidRDefault="00DE3B80" w:rsidP="00062718">
      <w:pPr>
        <w:pStyle w:val="a0"/>
      </w:pPr>
      <w:r w:rsidRPr="000A79AD">
        <w:lastRenderedPageBreak/>
        <w:t>Ввести 99,99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1.0.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83" w:name="_Toc170337893"/>
      <w:r w:rsidRPr="000A79AD">
        <w:rPr>
          <w:lang w:eastAsia="ru-RU"/>
        </w:rPr>
        <w:t>Проверка граничных значений с разделителями. Ввод «Числителя» и «Знаменателя» с точкой.</w:t>
      </w:r>
      <w:bookmarkEnd w:id="83"/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99.99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99.99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1.0.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84" w:name="_Toc170337894"/>
      <w:r w:rsidRPr="000A79AD">
        <w:rPr>
          <w:bCs/>
          <w:lang w:eastAsia="ru-RU"/>
        </w:rPr>
        <w:t xml:space="preserve">Проверка граничных значений с разделителями. </w:t>
      </w:r>
      <w:r w:rsidRPr="000A79AD">
        <w:rPr>
          <w:lang w:eastAsia="ru-RU"/>
        </w:rPr>
        <w:t>Ввод «Числителя» с точкой и «Знаменателя» с запятой.</w:t>
      </w:r>
      <w:bookmarkEnd w:id="84"/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99.99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99,99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1.0.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85" w:name="_Toc170337895"/>
      <w:r w:rsidRPr="000A79AD">
        <w:rPr>
          <w:bCs/>
          <w:lang w:eastAsia="ru-RU"/>
        </w:rPr>
        <w:t xml:space="preserve">Проверка граничных значений с разделителями. </w:t>
      </w:r>
      <w:r w:rsidRPr="000A79AD">
        <w:rPr>
          <w:lang w:eastAsia="ru-RU"/>
        </w:rPr>
        <w:t>Ввод «Числителя» с запятой и «Знаменателя» с точкой.</w:t>
      </w:r>
      <w:bookmarkEnd w:id="85"/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99,99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99.99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 xml:space="preserve">Ожидаемый результат: </w:t>
      </w:r>
      <w:r w:rsidRPr="000A79AD">
        <w:rPr>
          <w:rFonts w:eastAsia="Times New Roman"/>
          <w:szCs w:val="24"/>
          <w:lang w:eastAsia="ru-RU"/>
        </w:rPr>
        <w:t>В поле «Результат» содержится 1.0.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86" w:name="_Toc170337896"/>
      <w:r w:rsidRPr="000A79AD">
        <w:rPr>
          <w:lang w:eastAsia="ru-RU"/>
        </w:rPr>
        <w:t>Проверка граничных значений с разделителями. Ввод отрицательного «Числителя» с точкой.</w:t>
      </w:r>
      <w:bookmarkEnd w:id="86"/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-9.999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1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 xml:space="preserve">Ожидаемый результат: </w:t>
      </w:r>
      <w:r w:rsidRPr="000A79AD">
        <w:rPr>
          <w:rFonts w:eastAsia="Times New Roman"/>
          <w:szCs w:val="24"/>
          <w:lang w:eastAsia="ru-RU"/>
        </w:rPr>
        <w:t>В поле «Результат» содержится -9.999.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87" w:name="_Toc170337897"/>
      <w:r w:rsidRPr="000A79AD">
        <w:rPr>
          <w:lang w:eastAsia="ru-RU"/>
        </w:rPr>
        <w:t>Проверка граничных значений с разделителями. Ввод отрицательного «Знаменателя» с точкой.</w:t>
      </w:r>
      <w:bookmarkEnd w:id="87"/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1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-9.999 в поле «Знаменатель».</w:t>
      </w:r>
    </w:p>
    <w:p w:rsidR="00DE3B80" w:rsidRPr="000A79AD" w:rsidRDefault="00DE3B80" w:rsidP="00062718">
      <w:pPr>
        <w:pStyle w:val="a0"/>
      </w:pPr>
      <w:r w:rsidRPr="000A79AD">
        <w:lastRenderedPageBreak/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-0.1.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88" w:name="_Toc170337898"/>
      <w:r w:rsidRPr="000A79AD">
        <w:rPr>
          <w:lang w:eastAsia="ru-RU"/>
        </w:rPr>
        <w:t>Проверка граничных значений с разделителями. Ввод отрицательного «Числителя» с запятой.</w:t>
      </w:r>
      <w:bookmarkEnd w:id="88"/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-9,999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1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-9.999.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89" w:name="_Toc170337899"/>
      <w:r w:rsidRPr="000A79AD">
        <w:rPr>
          <w:lang w:eastAsia="ru-RU"/>
        </w:rPr>
        <w:t>Проверка граничных значений с разделителями. Ввод отрицательного «Знаменателя» с запятой.</w:t>
      </w:r>
      <w:bookmarkEnd w:id="89"/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1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-9,999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-0.1.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90" w:name="_Toc170337900"/>
      <w:r w:rsidRPr="000A79AD">
        <w:rPr>
          <w:bCs/>
          <w:lang w:eastAsia="ru-RU"/>
        </w:rPr>
        <w:t xml:space="preserve">Проверка граничных значений с разделителями. </w:t>
      </w:r>
      <w:r w:rsidRPr="000A79AD">
        <w:rPr>
          <w:lang w:eastAsia="ru-RU"/>
        </w:rPr>
        <w:t>Ввод отрицательных «Числителя» и «Знаменателя» с точкой.</w:t>
      </w:r>
      <w:bookmarkEnd w:id="90"/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-9.999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-9.999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1.0.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91" w:name="_Toc170337901"/>
      <w:r w:rsidRPr="000A79AD">
        <w:rPr>
          <w:bCs/>
          <w:lang w:eastAsia="ru-RU"/>
        </w:rPr>
        <w:t xml:space="preserve">Проверка граничных значений с разделителями. </w:t>
      </w:r>
      <w:r w:rsidRPr="000A79AD">
        <w:rPr>
          <w:lang w:eastAsia="ru-RU"/>
        </w:rPr>
        <w:t>Ввод отрицательных «Числителя» и «Знаменателя» с запятой.</w:t>
      </w:r>
      <w:bookmarkEnd w:id="91"/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-9,999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-9,999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jc w:val="left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1.0.</w:t>
      </w:r>
    </w:p>
    <w:p w:rsidR="00DE3B80" w:rsidRPr="000A79AD" w:rsidRDefault="00DE3B80" w:rsidP="00835DBB">
      <w:pPr>
        <w:pStyle w:val="2"/>
        <w:spacing w:after="0" w:line="360" w:lineRule="auto"/>
        <w:ind w:left="0" w:firstLine="567"/>
        <w:rPr>
          <w:lang w:eastAsia="ru-RU"/>
        </w:rPr>
      </w:pPr>
      <w:bookmarkStart w:id="92" w:name="_Toc170337902"/>
      <w:bookmarkStart w:id="93" w:name="_Toc170376741"/>
      <w:r w:rsidRPr="000A79AD">
        <w:rPr>
          <w:lang w:eastAsia="ru-RU"/>
        </w:rPr>
        <w:t>Ввод пробелов.</w:t>
      </w:r>
      <w:bookmarkEnd w:id="92"/>
      <w:bookmarkEnd w:id="93"/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94" w:name="_Toc170337903"/>
      <w:r w:rsidRPr="000A79AD">
        <w:rPr>
          <w:lang w:eastAsia="ru-RU"/>
        </w:rPr>
        <w:t>Ввод пробелов в начале поля «Числитель».</w:t>
      </w:r>
      <w:bookmarkEnd w:id="94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 xml:space="preserve">Ввести пробел и 12 </w:t>
      </w:r>
      <w:proofErr w:type="gramStart"/>
      <w:r w:rsidRPr="000A79AD">
        <w:t xml:space="preserve">( </w:t>
      </w:r>
      <w:proofErr w:type="gramEnd"/>
      <w:r w:rsidRPr="000A79AD">
        <w:t>12)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lastRenderedPageBreak/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6.0.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95" w:name="_Toc170337904"/>
      <w:r w:rsidRPr="000A79AD">
        <w:rPr>
          <w:lang w:eastAsia="ru-RU"/>
        </w:rPr>
        <w:t>Ввод пробелов в начале поля «Знаменатель».</w:t>
      </w:r>
      <w:bookmarkEnd w:id="95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12 в поле «Числитель».</w:t>
      </w:r>
    </w:p>
    <w:p w:rsidR="00DE3B80" w:rsidRPr="000A79AD" w:rsidRDefault="00DE3B80" w:rsidP="00062718">
      <w:pPr>
        <w:pStyle w:val="a0"/>
      </w:pPr>
      <w:r w:rsidRPr="000A79AD">
        <w:t xml:space="preserve">Ввести три пробела и 2 </w:t>
      </w:r>
      <w:proofErr w:type="gramStart"/>
      <w:r w:rsidRPr="000A79AD">
        <w:t xml:space="preserve">(   </w:t>
      </w:r>
      <w:proofErr w:type="gramEnd"/>
      <w:r w:rsidRPr="000A79AD">
        <w:t>2)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6.0.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96" w:name="_Toc170337905"/>
      <w:r w:rsidRPr="000A79AD">
        <w:rPr>
          <w:lang w:eastAsia="ru-RU"/>
        </w:rPr>
        <w:t>Ввод пробелов в начале полей «Числитель» и «Знаменатель».</w:t>
      </w:r>
      <w:bookmarkEnd w:id="96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 xml:space="preserve">Ввести пробел и 12 </w:t>
      </w:r>
      <w:proofErr w:type="gramStart"/>
      <w:r w:rsidRPr="000A79AD">
        <w:t xml:space="preserve">( </w:t>
      </w:r>
      <w:proofErr w:type="gramEnd"/>
      <w:r w:rsidRPr="000A79AD">
        <w:t>12) в поле «Числитель».</w:t>
      </w:r>
    </w:p>
    <w:p w:rsidR="00DE3B80" w:rsidRPr="000A79AD" w:rsidRDefault="00DE3B80" w:rsidP="00062718">
      <w:pPr>
        <w:pStyle w:val="a0"/>
      </w:pPr>
      <w:r w:rsidRPr="000A79AD">
        <w:t xml:space="preserve">Ввести три пробела и 2 </w:t>
      </w:r>
      <w:proofErr w:type="gramStart"/>
      <w:r w:rsidRPr="000A79AD">
        <w:t xml:space="preserve">(   </w:t>
      </w:r>
      <w:proofErr w:type="gramEnd"/>
      <w:r w:rsidRPr="000A79AD">
        <w:t>2)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6.0.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97" w:name="_Toc170337906"/>
      <w:r w:rsidRPr="000A79AD">
        <w:rPr>
          <w:lang w:eastAsia="ru-RU"/>
        </w:rPr>
        <w:t>Ввод пробелов в конце поля «Числитель».</w:t>
      </w:r>
      <w:bookmarkEnd w:id="97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12 и пробел (12</w:t>
      </w:r>
      <w:proofErr w:type="gramStart"/>
      <w:r w:rsidRPr="000A79AD">
        <w:t xml:space="preserve"> )</w:t>
      </w:r>
      <w:proofErr w:type="gramEnd"/>
      <w:r w:rsidRPr="000A79AD">
        <w:t xml:space="preserve">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6.0.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98" w:name="_Toc170337907"/>
      <w:r w:rsidRPr="000A79AD">
        <w:rPr>
          <w:lang w:eastAsia="ru-RU"/>
        </w:rPr>
        <w:t>Ввод пробелов в конце поля «Знаменатель».</w:t>
      </w:r>
      <w:bookmarkEnd w:id="98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12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 и пробел (2</w:t>
      </w:r>
      <w:proofErr w:type="gramStart"/>
      <w:r w:rsidRPr="000A79AD">
        <w:t xml:space="preserve"> )</w:t>
      </w:r>
      <w:proofErr w:type="gramEnd"/>
      <w:r w:rsidRPr="000A79AD">
        <w:t xml:space="preserve">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6.0.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99" w:name="_Toc170337908"/>
      <w:r w:rsidRPr="000A79AD">
        <w:rPr>
          <w:lang w:eastAsia="ru-RU"/>
        </w:rPr>
        <w:t>Ввод пробелов в начале и конце поля «Числитель» и «Знаменатель».</w:t>
      </w:r>
      <w:bookmarkEnd w:id="99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12 и пробел (12</w:t>
      </w:r>
      <w:proofErr w:type="gramStart"/>
      <w:r w:rsidRPr="000A79AD">
        <w:t xml:space="preserve"> )</w:t>
      </w:r>
      <w:proofErr w:type="gramEnd"/>
      <w:r w:rsidRPr="000A79AD">
        <w:t xml:space="preserve">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 и пробел (2</w:t>
      </w:r>
      <w:proofErr w:type="gramStart"/>
      <w:r w:rsidRPr="000A79AD">
        <w:t xml:space="preserve"> )</w:t>
      </w:r>
      <w:proofErr w:type="gramEnd"/>
      <w:r w:rsidRPr="000A79AD">
        <w:t xml:space="preserve">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6.0.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00" w:name="_Toc170337909"/>
      <w:r w:rsidRPr="000A79AD">
        <w:rPr>
          <w:lang w:eastAsia="ru-RU"/>
        </w:rPr>
        <w:t>Ввод пробелов в начале и конце поля «Числитель».</w:t>
      </w:r>
      <w:bookmarkEnd w:id="100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 xml:space="preserve">Ввести пробел, 12 и пробел </w:t>
      </w:r>
      <w:proofErr w:type="gramStart"/>
      <w:r w:rsidRPr="000A79AD">
        <w:t xml:space="preserve">( </w:t>
      </w:r>
      <w:proofErr w:type="gramEnd"/>
      <w:r w:rsidRPr="000A79AD">
        <w:t>12 )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lastRenderedPageBreak/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6.0.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01" w:name="_Toc170337910"/>
      <w:r w:rsidRPr="000A79AD">
        <w:rPr>
          <w:lang w:eastAsia="ru-RU"/>
        </w:rPr>
        <w:t>Ввод пробелов в начале и конце поля «Знаменатель».</w:t>
      </w:r>
      <w:bookmarkEnd w:id="101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12 в поле «Числитель».</w:t>
      </w:r>
    </w:p>
    <w:p w:rsidR="00DE3B80" w:rsidRPr="000A79AD" w:rsidRDefault="00DE3B80" w:rsidP="00062718">
      <w:pPr>
        <w:pStyle w:val="a0"/>
      </w:pPr>
      <w:r w:rsidRPr="000A79AD">
        <w:t xml:space="preserve">Ввести три пробела, 2 и пробел </w:t>
      </w:r>
      <w:proofErr w:type="gramStart"/>
      <w:r w:rsidRPr="000A79AD">
        <w:t xml:space="preserve">(   </w:t>
      </w:r>
      <w:proofErr w:type="gramEnd"/>
      <w:r w:rsidRPr="000A79AD">
        <w:t>2 )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6.0.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02" w:name="_Toc170337911"/>
      <w:r w:rsidRPr="000A79AD">
        <w:rPr>
          <w:lang w:eastAsia="ru-RU"/>
        </w:rPr>
        <w:t>Ввод пробелов в начале и конце поля «Числитель» и «Знаменатель».</w:t>
      </w:r>
      <w:bookmarkEnd w:id="102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 xml:space="preserve">Ввести пробел, 12 и пробел </w:t>
      </w:r>
      <w:proofErr w:type="gramStart"/>
      <w:r w:rsidRPr="000A79AD">
        <w:t xml:space="preserve">( </w:t>
      </w:r>
      <w:proofErr w:type="gramEnd"/>
      <w:r w:rsidRPr="000A79AD">
        <w:t>12 ) в поле «Числитель».</w:t>
      </w:r>
    </w:p>
    <w:p w:rsidR="00DE3B80" w:rsidRPr="000A79AD" w:rsidRDefault="00DE3B80" w:rsidP="00062718">
      <w:pPr>
        <w:pStyle w:val="a0"/>
      </w:pPr>
      <w:r w:rsidRPr="000A79AD">
        <w:t xml:space="preserve">Ввести три пробела, 2 и пробел </w:t>
      </w:r>
      <w:proofErr w:type="gramStart"/>
      <w:r w:rsidRPr="000A79AD">
        <w:t xml:space="preserve">(   </w:t>
      </w:r>
      <w:proofErr w:type="gramEnd"/>
      <w:r w:rsidRPr="000A79AD">
        <w:t>2 )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6.0.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03" w:name="_Toc170337912"/>
      <w:r w:rsidRPr="000A79AD">
        <w:rPr>
          <w:lang w:eastAsia="ru-RU"/>
        </w:rPr>
        <w:t>Ввод пробелов в середине поля «Числитель».</w:t>
      </w:r>
      <w:bookmarkEnd w:id="103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1, пробел и 2 (1 2)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04" w:name="_Toc170337913"/>
      <w:r w:rsidRPr="000A79AD">
        <w:rPr>
          <w:lang w:eastAsia="ru-RU"/>
        </w:rPr>
        <w:t>Ввод пробелов в середине поля «Знаменатель».</w:t>
      </w:r>
      <w:bookmarkEnd w:id="104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12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2, пробел и 30 (2 30)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05" w:name="_Toc170337914"/>
      <w:r w:rsidRPr="000A79AD">
        <w:rPr>
          <w:lang w:eastAsia="ru-RU"/>
        </w:rPr>
        <w:t>Ввод пробелов в середине полей «Числитель» и «Знаменатель».</w:t>
      </w:r>
      <w:bookmarkEnd w:id="105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1, пробел и 2 (1 2)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2, пробел и 30 (2 30)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06" w:name="_Toc170337915"/>
      <w:r w:rsidRPr="000A79AD">
        <w:rPr>
          <w:lang w:eastAsia="ru-RU"/>
        </w:rPr>
        <w:t>Ввод пробелов в начале поля «Знаменатель».</w:t>
      </w:r>
      <w:bookmarkEnd w:id="106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lastRenderedPageBreak/>
        <w:t>Ввести 12 в поле «Числитель».</w:t>
      </w:r>
    </w:p>
    <w:p w:rsidR="00DE3B80" w:rsidRPr="000A79AD" w:rsidRDefault="00DE3B80" w:rsidP="00062718">
      <w:pPr>
        <w:pStyle w:val="a0"/>
      </w:pPr>
      <w:r w:rsidRPr="000A79AD">
        <w:t xml:space="preserve">Ввести три пробела и 2 </w:t>
      </w:r>
      <w:proofErr w:type="gramStart"/>
      <w:r w:rsidRPr="000A79AD">
        <w:t xml:space="preserve">(   </w:t>
      </w:r>
      <w:proofErr w:type="gramEnd"/>
      <w:r w:rsidRPr="000A79AD">
        <w:t>2)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6.0.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07" w:name="_Toc170337916"/>
      <w:r w:rsidRPr="000A79AD">
        <w:rPr>
          <w:lang w:eastAsia="ru-RU"/>
        </w:rPr>
        <w:t>Ввод пробелов в начале полей «Числитель» и «Знаменатель».</w:t>
      </w:r>
      <w:bookmarkEnd w:id="107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 xml:space="preserve">Ввести пробел и 12 </w:t>
      </w:r>
      <w:proofErr w:type="gramStart"/>
      <w:r w:rsidRPr="000A79AD">
        <w:t xml:space="preserve">( </w:t>
      </w:r>
      <w:proofErr w:type="gramEnd"/>
      <w:r w:rsidRPr="000A79AD">
        <w:t>12) в поле «Числитель».</w:t>
      </w:r>
    </w:p>
    <w:p w:rsidR="00DE3B80" w:rsidRPr="000A79AD" w:rsidRDefault="00DE3B80" w:rsidP="00062718">
      <w:pPr>
        <w:pStyle w:val="a0"/>
      </w:pPr>
      <w:r w:rsidRPr="000A79AD">
        <w:t xml:space="preserve">Ввести три пробела и 2 </w:t>
      </w:r>
      <w:proofErr w:type="gramStart"/>
      <w:r w:rsidRPr="000A79AD">
        <w:t xml:space="preserve">(   </w:t>
      </w:r>
      <w:proofErr w:type="gramEnd"/>
      <w:r w:rsidRPr="000A79AD">
        <w:t>2)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6.0.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08" w:name="_Toc170337917"/>
      <w:r w:rsidRPr="000A79AD">
        <w:rPr>
          <w:lang w:eastAsia="ru-RU"/>
        </w:rPr>
        <w:t>Ввод пробелов в отрицательном числе в поле «Числитель».</w:t>
      </w:r>
      <w:bookmarkEnd w:id="108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</w:t>
      </w:r>
      <w:proofErr w:type="gramStart"/>
      <w:r w:rsidRPr="000A79AD">
        <w:t xml:space="preserve"> -, </w:t>
      </w:r>
      <w:proofErr w:type="gramEnd"/>
      <w:r w:rsidRPr="000A79AD">
        <w:t>пробел, 12 (- 12)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-6.0.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09" w:name="_Toc170337918"/>
      <w:r w:rsidRPr="000A79AD">
        <w:rPr>
          <w:lang w:eastAsia="ru-RU"/>
        </w:rPr>
        <w:t>Ввод пробелов в отрицательном числе в поле «Знаменатель».</w:t>
      </w:r>
      <w:bookmarkEnd w:id="109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12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</w:t>
      </w:r>
      <w:proofErr w:type="gramStart"/>
      <w:r w:rsidRPr="000A79AD">
        <w:t xml:space="preserve"> -, </w:t>
      </w:r>
      <w:proofErr w:type="gramEnd"/>
      <w:r w:rsidRPr="000A79AD">
        <w:t>три пробела, 2 (-   2)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-6.0.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10" w:name="_Toc170337919"/>
      <w:r w:rsidRPr="000A79AD">
        <w:rPr>
          <w:lang w:eastAsia="ru-RU"/>
        </w:rPr>
        <w:t>Ввод пробелов в отрицательном числе в поля «Числитель» и «Знаменатель».</w:t>
      </w:r>
      <w:bookmarkEnd w:id="110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</w:t>
      </w:r>
      <w:proofErr w:type="gramStart"/>
      <w:r w:rsidRPr="000A79AD">
        <w:t xml:space="preserve"> -, </w:t>
      </w:r>
      <w:proofErr w:type="gramEnd"/>
      <w:r w:rsidRPr="000A79AD">
        <w:t>пробел, 12 (- 12)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</w:t>
      </w:r>
      <w:proofErr w:type="gramStart"/>
      <w:r w:rsidRPr="000A79AD">
        <w:t xml:space="preserve"> -, </w:t>
      </w:r>
      <w:proofErr w:type="gramEnd"/>
      <w:r w:rsidRPr="000A79AD">
        <w:t>три пробела, 2 (-   2)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6.0.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11" w:name="_Toc170337920"/>
      <w:r w:rsidRPr="000A79AD">
        <w:rPr>
          <w:lang w:eastAsia="ru-RU"/>
        </w:rPr>
        <w:t>Ввод пробелов в дробные с запятой числа в поле «Числитель».</w:t>
      </w:r>
      <w:bookmarkEnd w:id="111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12, пробел, запятая, пробел и 5 (12 , 5)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6.0.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12" w:name="_Toc170337921"/>
      <w:r w:rsidRPr="000A79AD">
        <w:rPr>
          <w:lang w:eastAsia="ru-RU"/>
        </w:rPr>
        <w:t>Ввод пробелов в дробные с запятой числа в поле «Знаменатель».</w:t>
      </w:r>
      <w:bookmarkEnd w:id="112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lastRenderedPageBreak/>
        <w:t>Ввести 12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2, пробел, запятая и 5 (2 ,5)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6.0.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13" w:name="_Toc170337922"/>
      <w:r w:rsidRPr="000A79AD">
        <w:rPr>
          <w:lang w:eastAsia="ru-RU"/>
        </w:rPr>
        <w:t>Ввод пробелов в дробные числа с запятой в поля «Числитель» и «Знаменатель».</w:t>
      </w:r>
      <w:bookmarkEnd w:id="113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12, пробел, запятая, пробел и 5 (12 , 5)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2, пробел, запятая и 5 (2 ,5)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6.0.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14" w:name="_Toc170337923"/>
      <w:r w:rsidRPr="000A79AD">
        <w:rPr>
          <w:lang w:eastAsia="ru-RU"/>
        </w:rPr>
        <w:t>Ввод пробелов в дробные с точкой числа в поле «Числитель».</w:t>
      </w:r>
      <w:bookmarkEnd w:id="114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12, пробел, точка, пробел и 5 (12 . 5)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6.0.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15" w:name="_Toc170337924"/>
      <w:r w:rsidRPr="000A79AD">
        <w:rPr>
          <w:lang w:eastAsia="ru-RU"/>
        </w:rPr>
        <w:t>Ввод пробелов в дробные с точкой числа в поле «Знаменатель».</w:t>
      </w:r>
      <w:bookmarkEnd w:id="115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A79AD" w:rsidRDefault="00DE3B80" w:rsidP="00062718">
      <w:pPr>
        <w:pStyle w:val="a0"/>
      </w:pPr>
      <w:r w:rsidRPr="000A79AD">
        <w:t>Ввести 12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2, пробел, точка и 5 (2 .5)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6.0.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16" w:name="_Toc170337925"/>
      <w:r w:rsidRPr="000A79AD">
        <w:rPr>
          <w:lang w:eastAsia="ru-RU"/>
        </w:rPr>
        <w:t>Ввод пробелов в дробные числа с точкой в поля «Числитель» и «Знаменатель».</w:t>
      </w:r>
      <w:bookmarkEnd w:id="116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szCs w:val="24"/>
          <w:lang w:eastAsia="ru-RU"/>
        </w:rPr>
        <w:t>:</w:t>
      </w:r>
    </w:p>
    <w:p w:rsidR="00DE3B80" w:rsidRPr="00062718" w:rsidRDefault="00DE3B80" w:rsidP="00062718">
      <w:pPr>
        <w:pStyle w:val="a0"/>
      </w:pPr>
      <w:r w:rsidRPr="00062718">
        <w:t>Ввести 12, пробел, точка, пробел и 5 (12 . 5) в поле «Числитель».</w:t>
      </w:r>
    </w:p>
    <w:p w:rsidR="00DE3B80" w:rsidRPr="00062718" w:rsidRDefault="00DE3B80" w:rsidP="00062718">
      <w:pPr>
        <w:pStyle w:val="a0"/>
      </w:pPr>
      <w:r w:rsidRPr="00062718">
        <w:t>Ввести 2, пробел, точка и 5 (2 .5) в поле «Знаменатель».</w:t>
      </w:r>
    </w:p>
    <w:p w:rsidR="00DE3B80" w:rsidRPr="00062718" w:rsidRDefault="00DE3B80" w:rsidP="00062718">
      <w:pPr>
        <w:pStyle w:val="a0"/>
      </w:pPr>
      <w:r w:rsidRPr="00062718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</w:t>
      </w:r>
      <w:r w:rsidRPr="000A79AD">
        <w:rPr>
          <w:rFonts w:eastAsia="Times New Roman"/>
          <w:szCs w:val="24"/>
          <w:lang w:eastAsia="ru-RU"/>
        </w:rPr>
        <w:t>: В поле «Результат» содержится 6.0.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17" w:name="_Toc170337926"/>
      <w:r w:rsidRPr="000A79AD">
        <w:rPr>
          <w:lang w:eastAsia="ru-RU"/>
        </w:rPr>
        <w:t>Ввод пробелов в граничные значения в начале поля «Числитель».</w:t>
      </w:r>
      <w:bookmarkEnd w:id="117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 xml:space="preserve">Ввести пробел и 99999 </w:t>
      </w:r>
      <w:proofErr w:type="gramStart"/>
      <w:r w:rsidRPr="000A79AD">
        <w:t xml:space="preserve">( </w:t>
      </w:r>
      <w:proofErr w:type="gramEnd"/>
      <w:r w:rsidRPr="000A79AD">
        <w:t>99999)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1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99999.0.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18" w:name="_Toc170337927"/>
      <w:r w:rsidRPr="000A79AD">
        <w:rPr>
          <w:lang w:eastAsia="ru-RU"/>
        </w:rPr>
        <w:t>Ввод пробелов в граничные значения в начале поля «Знаменатель».</w:t>
      </w:r>
      <w:bookmarkEnd w:id="118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lastRenderedPageBreak/>
        <w:t>Ввести 1 в поле «Числитель».</w:t>
      </w:r>
    </w:p>
    <w:p w:rsidR="00DE3B80" w:rsidRPr="000A79AD" w:rsidRDefault="00DE3B80" w:rsidP="00062718">
      <w:pPr>
        <w:pStyle w:val="a0"/>
      </w:pPr>
      <w:r w:rsidRPr="000A79AD">
        <w:t xml:space="preserve">Ввести пробел и 99999 </w:t>
      </w:r>
      <w:proofErr w:type="gramStart"/>
      <w:r w:rsidRPr="000A79AD">
        <w:t xml:space="preserve">( </w:t>
      </w:r>
      <w:proofErr w:type="gramEnd"/>
      <w:r w:rsidRPr="000A79AD">
        <w:t>99999)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0.00001.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19" w:name="_Toc170337928"/>
      <w:r w:rsidRPr="000A79AD">
        <w:rPr>
          <w:lang w:eastAsia="ru-RU"/>
        </w:rPr>
        <w:t>Ввод пробелов в граничные значения в начале полей «Числитель» и «Знаменатель».</w:t>
      </w:r>
      <w:bookmarkEnd w:id="119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 xml:space="preserve">Ввести пробел и 99999 </w:t>
      </w:r>
      <w:proofErr w:type="gramStart"/>
      <w:r w:rsidRPr="000A79AD">
        <w:t xml:space="preserve">( </w:t>
      </w:r>
      <w:proofErr w:type="gramEnd"/>
      <w:r w:rsidRPr="000A79AD">
        <w:t>99999) в поле «Числитель».</w:t>
      </w:r>
    </w:p>
    <w:p w:rsidR="00DE3B80" w:rsidRPr="000A79AD" w:rsidRDefault="00DE3B80" w:rsidP="00062718">
      <w:pPr>
        <w:pStyle w:val="a0"/>
      </w:pPr>
      <w:r w:rsidRPr="000A79AD">
        <w:t xml:space="preserve">Ввести пробел и 99999 </w:t>
      </w:r>
      <w:proofErr w:type="gramStart"/>
      <w:r w:rsidRPr="000A79AD">
        <w:t xml:space="preserve">( </w:t>
      </w:r>
      <w:proofErr w:type="gramEnd"/>
      <w:r w:rsidRPr="000A79AD">
        <w:t>99999)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1.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20" w:name="_Toc170337929"/>
      <w:r w:rsidRPr="000A79AD">
        <w:rPr>
          <w:lang w:eastAsia="ru-RU"/>
        </w:rPr>
        <w:t>Ввод пробелов в граничные значения в конце поля «Числитель».</w:t>
      </w:r>
      <w:bookmarkEnd w:id="120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99999 и пробел (99999</w:t>
      </w:r>
      <w:proofErr w:type="gramStart"/>
      <w:r w:rsidRPr="000A79AD">
        <w:t xml:space="preserve"> )</w:t>
      </w:r>
      <w:proofErr w:type="gramEnd"/>
      <w:r w:rsidRPr="000A79AD">
        <w:t xml:space="preserve">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1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99999.0.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21" w:name="_Toc170337930"/>
      <w:r w:rsidRPr="000A79AD">
        <w:rPr>
          <w:lang w:eastAsia="ru-RU"/>
        </w:rPr>
        <w:t>Ввод пробелов в граничные значения в конце поля «Знаменатель».</w:t>
      </w:r>
      <w:bookmarkEnd w:id="121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1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99999 и пробел (99999</w:t>
      </w:r>
      <w:proofErr w:type="gramStart"/>
      <w:r w:rsidRPr="000A79AD">
        <w:t xml:space="preserve"> )</w:t>
      </w:r>
      <w:proofErr w:type="gramEnd"/>
      <w:r w:rsidRPr="000A79AD">
        <w:t xml:space="preserve">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0.00001.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22" w:name="_Toc170337931"/>
      <w:r w:rsidRPr="000A79AD">
        <w:rPr>
          <w:lang w:eastAsia="ru-RU"/>
        </w:rPr>
        <w:t>Ввод пробелов в граничные значения в конце полей «Числитель» и «Знаменатель».</w:t>
      </w:r>
      <w:bookmarkEnd w:id="122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99999 и пробел (99999</w:t>
      </w:r>
      <w:proofErr w:type="gramStart"/>
      <w:r w:rsidRPr="000A79AD">
        <w:t xml:space="preserve"> )</w:t>
      </w:r>
      <w:proofErr w:type="gramEnd"/>
      <w:r w:rsidRPr="000A79AD">
        <w:t xml:space="preserve">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99999 и пробел (99999</w:t>
      </w:r>
      <w:proofErr w:type="gramStart"/>
      <w:r w:rsidRPr="000A79AD">
        <w:t xml:space="preserve"> )</w:t>
      </w:r>
      <w:proofErr w:type="gramEnd"/>
      <w:r w:rsidRPr="000A79AD">
        <w:t xml:space="preserve">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содержится 1.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23" w:name="_Toc170337932"/>
      <w:r w:rsidRPr="000A79AD">
        <w:rPr>
          <w:lang w:eastAsia="ru-RU"/>
        </w:rPr>
        <w:t>Ввод пробелов в граничные значения в середине поля «Числитель».</w:t>
      </w:r>
      <w:bookmarkEnd w:id="123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99, пробел и 999 (99 999)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1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24" w:name="_Toc170337933"/>
      <w:r w:rsidRPr="000A79AD">
        <w:rPr>
          <w:lang w:eastAsia="ru-RU"/>
        </w:rPr>
        <w:t>Ввод пробелов в граничные значения в середине поля «Знаменатель».</w:t>
      </w:r>
      <w:bookmarkEnd w:id="124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lastRenderedPageBreak/>
        <w:t>Шаги:</w:t>
      </w:r>
    </w:p>
    <w:p w:rsidR="00DE3B80" w:rsidRPr="000A79AD" w:rsidRDefault="00DE3B80" w:rsidP="00062718">
      <w:pPr>
        <w:pStyle w:val="a0"/>
      </w:pPr>
      <w:r w:rsidRPr="000A79AD">
        <w:t>Ввести 1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99, пробел и 999 (99 999)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25" w:name="_Toc170337934"/>
      <w:r w:rsidRPr="000A79AD">
        <w:rPr>
          <w:lang w:eastAsia="ru-RU"/>
        </w:rPr>
        <w:t>Ввод пробелов в граничные значения в середине полей «Числитель» и «Знаменатель».</w:t>
      </w:r>
      <w:bookmarkEnd w:id="125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99, пробел и 999 (99 999) в поле «Числитель».</w:t>
      </w:r>
    </w:p>
    <w:p w:rsidR="00DE3B80" w:rsidRPr="000A79AD" w:rsidRDefault="00DE3B80" w:rsidP="00062718">
      <w:pPr>
        <w:pStyle w:val="a0"/>
      </w:pPr>
      <w:r w:rsidRPr="000A79AD">
        <w:t>Ввести 99, пробел и 999 (99 999)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Выводится сообщение об ошибке: «Неправильный формат ввода», поле «Результат» пустое.</w:t>
      </w:r>
    </w:p>
    <w:p w:rsidR="00DE3B80" w:rsidRPr="000A79AD" w:rsidRDefault="00DE3B80" w:rsidP="00835DBB">
      <w:pPr>
        <w:pStyle w:val="2"/>
        <w:spacing w:after="0" w:line="360" w:lineRule="auto"/>
        <w:ind w:left="0" w:firstLine="567"/>
        <w:rPr>
          <w:lang w:eastAsia="ru-RU"/>
        </w:rPr>
      </w:pPr>
      <w:bookmarkStart w:id="126" w:name="_Toc170337935"/>
      <w:bookmarkStart w:id="127" w:name="_Toc170376742"/>
      <w:r w:rsidRPr="000A79AD">
        <w:rPr>
          <w:lang w:eastAsia="ru-RU"/>
        </w:rPr>
        <w:t>Пустые значения «Числителя» и «Знаменателя».</w:t>
      </w:r>
      <w:bookmarkEnd w:id="126"/>
      <w:bookmarkEnd w:id="127"/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28" w:name="_Toc170337936"/>
      <w:r w:rsidRPr="000A79AD">
        <w:rPr>
          <w:lang w:eastAsia="ru-RU"/>
        </w:rPr>
        <w:t>Пустой ввод «Числителя».</w:t>
      </w:r>
      <w:bookmarkEnd w:id="128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Оставить поле «Числитель» пустым.</w:t>
      </w:r>
    </w:p>
    <w:p w:rsidR="00DE3B80" w:rsidRPr="000A79AD" w:rsidRDefault="00DE3B80" w:rsidP="00062718">
      <w:pPr>
        <w:pStyle w:val="a0"/>
      </w:pPr>
      <w:r w:rsidRPr="000A79AD">
        <w:t>Ввести 2 в поле «Знаменатель».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</w:t>
      </w:r>
      <w:proofErr w:type="gramStart"/>
      <w:r w:rsidRPr="000A79AD">
        <w:rPr>
          <w:rFonts w:eastAsia="Times New Roman"/>
          <w:szCs w:val="24"/>
          <w:lang w:eastAsia="ru-RU"/>
        </w:rPr>
        <w:t>Выводится сообщение об ошибке: поле «Числитель» не заполнено, поле «Результат» пустое.</w:t>
      </w:r>
      <w:proofErr w:type="gramEnd"/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29" w:name="_Toc170337937"/>
      <w:r w:rsidRPr="000A79AD">
        <w:rPr>
          <w:lang w:eastAsia="ru-RU"/>
        </w:rPr>
        <w:t>Пустой ввод «Знаменателя».</w:t>
      </w:r>
      <w:bookmarkEnd w:id="129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Ввести 2 в поле «Числитель».</w:t>
      </w:r>
    </w:p>
    <w:p w:rsidR="00DE3B80" w:rsidRPr="000A79AD" w:rsidRDefault="00DE3B80" w:rsidP="00062718">
      <w:pPr>
        <w:pStyle w:val="a0"/>
      </w:pPr>
      <w:r w:rsidRPr="000A79AD">
        <w:t>Оставить поле «Знаменатель» пустым.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</w:t>
      </w:r>
      <w:proofErr w:type="gramStart"/>
      <w:r w:rsidRPr="000A79AD">
        <w:rPr>
          <w:rFonts w:eastAsia="Times New Roman"/>
          <w:szCs w:val="24"/>
          <w:lang w:eastAsia="ru-RU"/>
        </w:rPr>
        <w:t>Выводится сообщение об ошибке: поле «Знаменатель» не заполнено, поле «Результат» пустое.</w:t>
      </w:r>
      <w:proofErr w:type="gramEnd"/>
    </w:p>
    <w:p w:rsidR="00DE3B80" w:rsidRPr="000A79AD" w:rsidRDefault="00DE3B80" w:rsidP="00835DBB">
      <w:pPr>
        <w:pStyle w:val="3"/>
        <w:spacing w:line="360" w:lineRule="auto"/>
        <w:ind w:firstLine="567"/>
        <w:rPr>
          <w:lang w:eastAsia="ru-RU"/>
        </w:rPr>
      </w:pPr>
      <w:bookmarkStart w:id="130" w:name="_Toc170337938"/>
      <w:r w:rsidRPr="000A79AD">
        <w:rPr>
          <w:lang w:eastAsia="ru-RU"/>
        </w:rPr>
        <w:t>Пустой ввод «Числителя» и «Знаменателя».</w:t>
      </w:r>
      <w:bookmarkEnd w:id="130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>Оставить поле «Числитель» пустым.</w:t>
      </w:r>
    </w:p>
    <w:p w:rsidR="00DE3B80" w:rsidRPr="000A79AD" w:rsidRDefault="00DE3B80" w:rsidP="00062718">
      <w:pPr>
        <w:pStyle w:val="a0"/>
      </w:pPr>
      <w:r w:rsidRPr="000A79AD">
        <w:t>Оставить поле «Знаменатель» пустым.</w:t>
      </w:r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</w:t>
      </w:r>
      <w:proofErr w:type="gramStart"/>
      <w:r w:rsidRPr="000A79AD">
        <w:rPr>
          <w:rFonts w:eastAsia="Times New Roman"/>
          <w:szCs w:val="24"/>
          <w:lang w:eastAsia="ru-RU"/>
        </w:rPr>
        <w:t>Выводится сообщение об ошибке: поля «Числитель» и «Знаменатель» не заполнены, поле «Результат» пустое.</w:t>
      </w:r>
      <w:r w:rsidRPr="000A79AD">
        <w:rPr>
          <w:rFonts w:eastAsia="Times New Roman"/>
          <w:szCs w:val="24"/>
          <w:lang w:eastAsia="ru-RU"/>
        </w:rPr>
        <w:br w:type="page"/>
      </w:r>
      <w:proofErr w:type="gramEnd"/>
    </w:p>
    <w:p w:rsidR="00DE3B80" w:rsidRPr="000A79AD" w:rsidRDefault="00DE3B80" w:rsidP="00835DBB">
      <w:pPr>
        <w:pStyle w:val="1"/>
        <w:spacing w:after="0" w:line="360" w:lineRule="auto"/>
        <w:ind w:left="0" w:firstLine="567"/>
        <w:rPr>
          <w:lang w:eastAsia="ru-RU"/>
        </w:rPr>
      </w:pPr>
      <w:bookmarkStart w:id="131" w:name="_Toc170337949"/>
      <w:bookmarkStart w:id="132" w:name="_Toc170376743"/>
      <w:r w:rsidRPr="000A79AD">
        <w:rPr>
          <w:lang w:eastAsia="ru-RU"/>
        </w:rPr>
        <w:lastRenderedPageBreak/>
        <w:t xml:space="preserve">Проверка </w:t>
      </w:r>
      <w:proofErr w:type="spellStart"/>
      <w:r w:rsidRPr="000A79AD">
        <w:rPr>
          <w:lang w:eastAsia="ru-RU"/>
        </w:rPr>
        <w:t>кроссбраузерности</w:t>
      </w:r>
      <w:proofErr w:type="spellEnd"/>
      <w:r w:rsidRPr="000A79AD">
        <w:rPr>
          <w:lang w:eastAsia="ru-RU"/>
        </w:rPr>
        <w:t xml:space="preserve"> </w:t>
      </w:r>
      <w:proofErr w:type="spellStart"/>
      <w:r w:rsidR="00564323">
        <w:rPr>
          <w:lang w:eastAsia="ru-RU"/>
        </w:rPr>
        <w:t>кроссплатформенности</w:t>
      </w:r>
      <w:proofErr w:type="spellEnd"/>
      <w:r w:rsidR="00564323">
        <w:rPr>
          <w:lang w:eastAsia="ru-RU"/>
        </w:rPr>
        <w:t xml:space="preserve"> </w:t>
      </w:r>
      <w:r w:rsidRPr="000A79AD">
        <w:rPr>
          <w:lang w:eastAsia="ru-RU"/>
        </w:rPr>
        <w:t>для калькулятора деления.</w:t>
      </w:r>
      <w:bookmarkEnd w:id="131"/>
      <w:bookmarkEnd w:id="132"/>
    </w:p>
    <w:p w:rsidR="00DE3B80" w:rsidRPr="000A79AD" w:rsidRDefault="00DE3B80" w:rsidP="00835DBB">
      <w:pPr>
        <w:pStyle w:val="2"/>
        <w:spacing w:after="0" w:line="360" w:lineRule="auto"/>
        <w:ind w:left="0" w:firstLine="567"/>
      </w:pPr>
      <w:bookmarkStart w:id="133" w:name="_Toc170337950"/>
      <w:bookmarkStart w:id="134" w:name="_Toc170376744"/>
      <w:r w:rsidRPr="000A79AD">
        <w:t>Запуск калькулятора.</w:t>
      </w:r>
      <w:bookmarkEnd w:id="133"/>
      <w:bookmarkEnd w:id="134"/>
    </w:p>
    <w:p w:rsidR="00F33EBB" w:rsidRDefault="00F33EBB" w:rsidP="00835DBB">
      <w:pPr>
        <w:spacing w:line="360" w:lineRule="auto"/>
        <w:ind w:firstLine="567"/>
        <w:rPr>
          <w:szCs w:val="24"/>
        </w:rPr>
      </w:pPr>
      <w:r w:rsidRPr="000A79AD">
        <w:rPr>
          <w:b/>
          <w:bCs/>
        </w:rPr>
        <w:t>Браузеры:</w:t>
      </w:r>
      <w:r w:rsidRPr="000A79AD">
        <w:rPr>
          <w:szCs w:val="24"/>
        </w:rPr>
        <w:t xml:space="preserve"> </w:t>
      </w:r>
      <w:proofErr w:type="spellStart"/>
      <w:r w:rsidRPr="000A79AD">
        <w:rPr>
          <w:szCs w:val="24"/>
        </w:rPr>
        <w:t>Chrome</w:t>
      </w:r>
      <w:proofErr w:type="spellEnd"/>
      <w:r w:rsidRPr="000A79AD">
        <w:rPr>
          <w:szCs w:val="24"/>
        </w:rPr>
        <w:t xml:space="preserve">, </w:t>
      </w:r>
      <w:proofErr w:type="spellStart"/>
      <w:r w:rsidRPr="000A79AD">
        <w:rPr>
          <w:szCs w:val="24"/>
        </w:rPr>
        <w:t>Яндекс</w:t>
      </w:r>
      <w:proofErr w:type="gramStart"/>
      <w:r w:rsidRPr="000A79AD">
        <w:rPr>
          <w:szCs w:val="24"/>
        </w:rPr>
        <w:t>.Б</w:t>
      </w:r>
      <w:proofErr w:type="gramEnd"/>
      <w:r w:rsidRPr="000A79AD">
        <w:rPr>
          <w:szCs w:val="24"/>
        </w:rPr>
        <w:t>раузер</w:t>
      </w:r>
      <w:proofErr w:type="spellEnd"/>
      <w:r w:rsidRPr="000A79AD">
        <w:rPr>
          <w:szCs w:val="24"/>
        </w:rPr>
        <w:t xml:space="preserve">, </w:t>
      </w:r>
      <w:proofErr w:type="spellStart"/>
      <w:r w:rsidRPr="000A79AD">
        <w:rPr>
          <w:szCs w:val="24"/>
        </w:rPr>
        <w:t>Safari</w:t>
      </w:r>
      <w:proofErr w:type="spellEnd"/>
      <w:r w:rsidRPr="000A79AD">
        <w:rPr>
          <w:szCs w:val="24"/>
        </w:rPr>
        <w:t xml:space="preserve">, </w:t>
      </w:r>
      <w:r w:rsidRPr="000A79AD">
        <w:rPr>
          <w:szCs w:val="24"/>
          <w:lang w:val="en-US"/>
        </w:rPr>
        <w:t>Opera</w:t>
      </w:r>
      <w:r w:rsidRPr="000A79AD">
        <w:rPr>
          <w:szCs w:val="24"/>
        </w:rPr>
        <w:t xml:space="preserve">, </w:t>
      </w:r>
      <w:proofErr w:type="spellStart"/>
      <w:r w:rsidRPr="000A79AD">
        <w:rPr>
          <w:szCs w:val="24"/>
        </w:rPr>
        <w:t>Edge</w:t>
      </w:r>
      <w:proofErr w:type="spellEnd"/>
      <w:r w:rsidRPr="000A79AD">
        <w:rPr>
          <w:szCs w:val="24"/>
        </w:rPr>
        <w:t xml:space="preserve">, </w:t>
      </w:r>
      <w:proofErr w:type="spellStart"/>
      <w:r w:rsidRPr="000A79AD">
        <w:rPr>
          <w:szCs w:val="24"/>
        </w:rPr>
        <w:t>Firefox</w:t>
      </w:r>
      <w:proofErr w:type="spellEnd"/>
      <w:r w:rsidRPr="000A79AD">
        <w:rPr>
          <w:szCs w:val="24"/>
        </w:rPr>
        <w:t>.</w:t>
      </w:r>
    </w:p>
    <w:p w:rsidR="00194B86" w:rsidRDefault="00194B86" w:rsidP="00835DBB">
      <w:pPr>
        <w:spacing w:line="360" w:lineRule="auto"/>
        <w:ind w:firstLine="567"/>
        <w:rPr>
          <w:b/>
          <w:szCs w:val="24"/>
        </w:rPr>
      </w:pPr>
      <w:r w:rsidRPr="00194B86">
        <w:rPr>
          <w:b/>
          <w:szCs w:val="24"/>
        </w:rPr>
        <w:t>Устройства:</w:t>
      </w:r>
      <w:r>
        <w:rPr>
          <w:szCs w:val="24"/>
        </w:rPr>
        <w:t xml:space="preserve"> ПК, смартфон, планшет.</w:t>
      </w:r>
    </w:p>
    <w:p w:rsidR="00DE3B80" w:rsidRPr="000A79AD" w:rsidRDefault="00DE3B80" w:rsidP="00835DBB">
      <w:pPr>
        <w:spacing w:line="360" w:lineRule="auto"/>
        <w:ind w:firstLine="567"/>
        <w:rPr>
          <w:b/>
          <w:szCs w:val="24"/>
        </w:rPr>
      </w:pPr>
      <w:r w:rsidRPr="000A79AD">
        <w:rPr>
          <w:b/>
          <w:szCs w:val="24"/>
        </w:rPr>
        <w:t>Шаги:</w:t>
      </w:r>
    </w:p>
    <w:p w:rsidR="00DE3B80" w:rsidRPr="000A79AD" w:rsidRDefault="00DE3B80" w:rsidP="00062718">
      <w:pPr>
        <w:pStyle w:val="a0"/>
      </w:pPr>
      <w:r w:rsidRPr="000A79AD">
        <w:t xml:space="preserve">Открыть калькулятор в браузере по ссылке </w:t>
      </w:r>
      <w:hyperlink r:id="rId9" w:history="1">
        <w:r w:rsidRPr="000A79AD">
          <w:rPr>
            <w:color w:val="000080"/>
            <w:u w:val="single"/>
          </w:rPr>
          <w:t>http://sitename/calculate</w:t>
        </w:r>
      </w:hyperlink>
      <w:r w:rsidRPr="000A79AD">
        <w:rPr>
          <w:color w:val="1155CC"/>
          <w:shd w:val="clear" w:color="auto" w:fill="FFFFFF"/>
        </w:rPr>
        <w:t>.</w:t>
      </w:r>
    </w:p>
    <w:p w:rsidR="00DE3B80" w:rsidRPr="000A79AD" w:rsidRDefault="00DE3B80" w:rsidP="00835DBB">
      <w:pPr>
        <w:spacing w:line="360" w:lineRule="auto"/>
        <w:ind w:firstLine="567"/>
        <w:contextualSpacing/>
        <w:rPr>
          <w:szCs w:val="24"/>
        </w:rPr>
      </w:pPr>
      <w:r w:rsidRPr="000A79AD">
        <w:rPr>
          <w:b/>
          <w:szCs w:val="24"/>
          <w:bdr w:val="none" w:sz="0" w:space="0" w:color="auto" w:frame="1"/>
          <w:shd w:val="clear" w:color="auto" w:fill="FFFFFF"/>
        </w:rPr>
        <w:t>Ожидаемый результат:</w:t>
      </w:r>
      <w:r w:rsidRPr="000A79AD">
        <w:rPr>
          <w:szCs w:val="24"/>
          <w:bdr w:val="none" w:sz="0" w:space="0" w:color="auto" w:frame="1"/>
          <w:shd w:val="clear" w:color="auto" w:fill="FFFFFF"/>
        </w:rPr>
        <w:t xml:space="preserve"> Калькулятор загружается в каждом браузере</w:t>
      </w:r>
      <w:r w:rsidR="00194B86">
        <w:rPr>
          <w:szCs w:val="24"/>
          <w:bdr w:val="none" w:sz="0" w:space="0" w:color="auto" w:frame="1"/>
          <w:shd w:val="clear" w:color="auto" w:fill="FFFFFF"/>
        </w:rPr>
        <w:t xml:space="preserve"> и на каждом устройстве</w:t>
      </w:r>
      <w:r w:rsidRPr="000A79AD">
        <w:rPr>
          <w:szCs w:val="24"/>
          <w:bdr w:val="none" w:sz="0" w:space="0" w:color="auto" w:frame="1"/>
          <w:shd w:val="clear" w:color="auto" w:fill="FFFFFF"/>
        </w:rPr>
        <w:t>.</w:t>
      </w:r>
    </w:p>
    <w:p w:rsidR="00DE3B80" w:rsidRPr="000A79AD" w:rsidRDefault="00DE3B80" w:rsidP="00835DBB">
      <w:pPr>
        <w:spacing w:line="360" w:lineRule="auto"/>
        <w:ind w:firstLine="567"/>
        <w:rPr>
          <w:b/>
          <w:szCs w:val="24"/>
        </w:rPr>
      </w:pPr>
      <w:r w:rsidRPr="000A79AD">
        <w:rPr>
          <w:b/>
          <w:szCs w:val="24"/>
        </w:rPr>
        <w:t>2. Проверка корректного отображения интерфейса.</w:t>
      </w:r>
    </w:p>
    <w:p w:rsidR="00DE3B80" w:rsidRDefault="00DE3B80" w:rsidP="00835DBB">
      <w:pPr>
        <w:spacing w:line="360" w:lineRule="auto"/>
        <w:ind w:firstLine="567"/>
        <w:rPr>
          <w:szCs w:val="24"/>
        </w:rPr>
      </w:pPr>
      <w:r w:rsidRPr="000A79AD">
        <w:rPr>
          <w:b/>
          <w:bCs/>
        </w:rPr>
        <w:t>Браузеры:</w:t>
      </w:r>
      <w:r w:rsidRPr="000A79AD">
        <w:rPr>
          <w:szCs w:val="24"/>
        </w:rPr>
        <w:t xml:space="preserve"> </w:t>
      </w:r>
      <w:proofErr w:type="spellStart"/>
      <w:r w:rsidRPr="000A79AD">
        <w:rPr>
          <w:szCs w:val="24"/>
        </w:rPr>
        <w:t>Chrome</w:t>
      </w:r>
      <w:proofErr w:type="spellEnd"/>
      <w:r w:rsidRPr="000A79AD">
        <w:rPr>
          <w:szCs w:val="24"/>
        </w:rPr>
        <w:t xml:space="preserve">, </w:t>
      </w:r>
      <w:proofErr w:type="spellStart"/>
      <w:r w:rsidRPr="000A79AD">
        <w:rPr>
          <w:szCs w:val="24"/>
        </w:rPr>
        <w:t>Яндекс</w:t>
      </w:r>
      <w:proofErr w:type="gramStart"/>
      <w:r w:rsidRPr="000A79AD">
        <w:rPr>
          <w:szCs w:val="24"/>
        </w:rPr>
        <w:t>.Б</w:t>
      </w:r>
      <w:proofErr w:type="gramEnd"/>
      <w:r w:rsidRPr="000A79AD">
        <w:rPr>
          <w:szCs w:val="24"/>
        </w:rPr>
        <w:t>раузер</w:t>
      </w:r>
      <w:proofErr w:type="spellEnd"/>
      <w:r w:rsidRPr="000A79AD">
        <w:rPr>
          <w:szCs w:val="24"/>
        </w:rPr>
        <w:t xml:space="preserve">, </w:t>
      </w:r>
      <w:proofErr w:type="spellStart"/>
      <w:r w:rsidRPr="000A79AD">
        <w:rPr>
          <w:szCs w:val="24"/>
        </w:rPr>
        <w:t>Safari</w:t>
      </w:r>
      <w:proofErr w:type="spellEnd"/>
      <w:r w:rsidRPr="000A79AD">
        <w:rPr>
          <w:szCs w:val="24"/>
        </w:rPr>
        <w:t xml:space="preserve">, </w:t>
      </w:r>
      <w:r w:rsidRPr="000A79AD">
        <w:rPr>
          <w:szCs w:val="24"/>
          <w:lang w:val="en-US"/>
        </w:rPr>
        <w:t>Opera</w:t>
      </w:r>
      <w:r w:rsidRPr="000A79AD">
        <w:rPr>
          <w:szCs w:val="24"/>
        </w:rPr>
        <w:t xml:space="preserve">, </w:t>
      </w:r>
      <w:proofErr w:type="spellStart"/>
      <w:r w:rsidRPr="000A79AD">
        <w:rPr>
          <w:szCs w:val="24"/>
        </w:rPr>
        <w:t>Edge</w:t>
      </w:r>
      <w:proofErr w:type="spellEnd"/>
      <w:r w:rsidRPr="000A79AD">
        <w:rPr>
          <w:szCs w:val="24"/>
        </w:rPr>
        <w:t xml:space="preserve">, </w:t>
      </w:r>
      <w:proofErr w:type="spellStart"/>
      <w:r w:rsidRPr="000A79AD">
        <w:rPr>
          <w:szCs w:val="24"/>
        </w:rPr>
        <w:t>Firefox</w:t>
      </w:r>
      <w:proofErr w:type="spellEnd"/>
      <w:r w:rsidRPr="000A79AD">
        <w:rPr>
          <w:szCs w:val="24"/>
        </w:rPr>
        <w:t>.</w:t>
      </w:r>
    </w:p>
    <w:p w:rsidR="00194B86" w:rsidRPr="000A79AD" w:rsidRDefault="00194B86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194B86">
        <w:rPr>
          <w:b/>
          <w:szCs w:val="24"/>
        </w:rPr>
        <w:t>Устройства:</w:t>
      </w:r>
      <w:r>
        <w:rPr>
          <w:szCs w:val="24"/>
        </w:rPr>
        <w:t xml:space="preserve"> ПК, смартфон, планшет.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 xml:space="preserve">Открыть калькулятор в браузере по ссылке </w:t>
      </w:r>
      <w:hyperlink r:id="rId10" w:history="1">
        <w:r w:rsidRPr="000A79AD">
          <w:rPr>
            <w:color w:val="000080"/>
            <w:u w:val="single"/>
          </w:rPr>
          <w:t>http://sitename/calculate</w:t>
        </w:r>
      </w:hyperlink>
      <w:r w:rsidRPr="000A79AD">
        <w:rPr>
          <w:color w:val="1155CC"/>
          <w:shd w:val="clear" w:color="auto" w:fill="FFFFFF"/>
        </w:rPr>
        <w:t>.</w:t>
      </w:r>
    </w:p>
    <w:p w:rsidR="00DE3B80" w:rsidRPr="000A79AD" w:rsidRDefault="00DE3B80" w:rsidP="00062718">
      <w:pPr>
        <w:pStyle w:val="a0"/>
      </w:pPr>
      <w:r w:rsidRPr="000A79AD">
        <w:t>Убедиться, что все элементы интерфейса («Числитель», «Знаменатель», «Результат», кнопка «Вычислить») отображаются корректно на своих местах в каждом тестируемом браузере</w:t>
      </w:r>
      <w:r w:rsidR="00194B86">
        <w:t xml:space="preserve"> и на каждом устройстве</w:t>
      </w:r>
      <w:r w:rsidRPr="000A79AD">
        <w:t>.</w:t>
      </w:r>
    </w:p>
    <w:p w:rsidR="00DE3B80" w:rsidRPr="000A79AD" w:rsidRDefault="00DE3B80" w:rsidP="00062718">
      <w:pPr>
        <w:pStyle w:val="a0"/>
      </w:pPr>
      <w:proofErr w:type="gramStart"/>
      <w:r w:rsidRPr="000A79AD">
        <w:t>Убедиться, что все элементы интерфейса («Числитель», «Знаменатель», «Результат», кнопка «Вычислить») выглядят одинаково в каждом браузере.</w:t>
      </w:r>
      <w:proofErr w:type="gramEnd"/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 xml:space="preserve">Ожидаемый результат: </w:t>
      </w:r>
      <w:r w:rsidRPr="000A79AD">
        <w:rPr>
          <w:rFonts w:eastAsia="Times New Roman"/>
          <w:szCs w:val="24"/>
          <w:lang w:eastAsia="ru-RU"/>
        </w:rPr>
        <w:t>Все элементы интерфейса отображаются корректно в каждом браузере</w:t>
      </w:r>
      <w:r w:rsidR="00194B86">
        <w:rPr>
          <w:rFonts w:eastAsia="Times New Roman"/>
          <w:szCs w:val="24"/>
          <w:lang w:eastAsia="ru-RU"/>
        </w:rPr>
        <w:t xml:space="preserve"> и на каждом устройстве</w:t>
      </w:r>
      <w:r w:rsidRPr="000A79AD">
        <w:rPr>
          <w:rFonts w:eastAsia="Times New Roman"/>
          <w:szCs w:val="24"/>
          <w:lang w:eastAsia="ru-RU"/>
        </w:rPr>
        <w:t>.</w:t>
      </w:r>
    </w:p>
    <w:p w:rsidR="00DE3B80" w:rsidRPr="000A79AD" w:rsidRDefault="00DE3B80" w:rsidP="00835DBB">
      <w:pPr>
        <w:pStyle w:val="2"/>
        <w:spacing w:after="0" w:line="360" w:lineRule="auto"/>
        <w:ind w:left="0" w:firstLine="567"/>
        <w:rPr>
          <w:lang w:eastAsia="ru-RU"/>
        </w:rPr>
      </w:pPr>
      <w:bookmarkStart w:id="135" w:name="_Toc170337951"/>
      <w:bookmarkStart w:id="136" w:name="_Toc170376745"/>
      <w:r w:rsidRPr="000A79AD">
        <w:rPr>
          <w:lang w:eastAsia="ru-RU"/>
        </w:rPr>
        <w:t>Проверка корректного отображения «Результата».</w:t>
      </w:r>
      <w:bookmarkEnd w:id="135"/>
      <w:bookmarkEnd w:id="136"/>
    </w:p>
    <w:p w:rsidR="00DE3B80" w:rsidRDefault="00DE3B80" w:rsidP="00835DBB">
      <w:pPr>
        <w:spacing w:line="360" w:lineRule="auto"/>
        <w:ind w:firstLine="567"/>
        <w:rPr>
          <w:szCs w:val="24"/>
        </w:rPr>
      </w:pPr>
      <w:r w:rsidRPr="000A79AD">
        <w:rPr>
          <w:b/>
          <w:bCs/>
        </w:rPr>
        <w:t>Браузеры:</w:t>
      </w:r>
      <w:r w:rsidRPr="000A79AD">
        <w:rPr>
          <w:szCs w:val="24"/>
        </w:rPr>
        <w:t xml:space="preserve"> </w:t>
      </w:r>
      <w:proofErr w:type="spellStart"/>
      <w:r w:rsidRPr="000A79AD">
        <w:rPr>
          <w:szCs w:val="24"/>
        </w:rPr>
        <w:t>Chrome</w:t>
      </w:r>
      <w:proofErr w:type="spellEnd"/>
      <w:r w:rsidRPr="000A79AD">
        <w:rPr>
          <w:szCs w:val="24"/>
        </w:rPr>
        <w:t xml:space="preserve">, </w:t>
      </w:r>
      <w:proofErr w:type="spellStart"/>
      <w:r w:rsidRPr="000A79AD">
        <w:rPr>
          <w:szCs w:val="24"/>
        </w:rPr>
        <w:t>Яндекс</w:t>
      </w:r>
      <w:proofErr w:type="gramStart"/>
      <w:r w:rsidRPr="000A79AD">
        <w:rPr>
          <w:szCs w:val="24"/>
        </w:rPr>
        <w:t>.Б</w:t>
      </w:r>
      <w:proofErr w:type="gramEnd"/>
      <w:r w:rsidRPr="000A79AD">
        <w:rPr>
          <w:szCs w:val="24"/>
        </w:rPr>
        <w:t>раузер</w:t>
      </w:r>
      <w:proofErr w:type="spellEnd"/>
      <w:r w:rsidRPr="000A79AD">
        <w:rPr>
          <w:szCs w:val="24"/>
        </w:rPr>
        <w:t xml:space="preserve">, </w:t>
      </w:r>
      <w:proofErr w:type="spellStart"/>
      <w:r w:rsidRPr="000A79AD">
        <w:rPr>
          <w:szCs w:val="24"/>
        </w:rPr>
        <w:t>Safari</w:t>
      </w:r>
      <w:proofErr w:type="spellEnd"/>
      <w:r w:rsidRPr="000A79AD">
        <w:rPr>
          <w:szCs w:val="24"/>
        </w:rPr>
        <w:t xml:space="preserve">, </w:t>
      </w:r>
      <w:r w:rsidRPr="000A79AD">
        <w:rPr>
          <w:szCs w:val="24"/>
          <w:lang w:val="en-US"/>
        </w:rPr>
        <w:t>Opera</w:t>
      </w:r>
      <w:r w:rsidRPr="000A79AD">
        <w:rPr>
          <w:szCs w:val="24"/>
        </w:rPr>
        <w:t xml:space="preserve">, </w:t>
      </w:r>
      <w:proofErr w:type="spellStart"/>
      <w:r w:rsidRPr="000A79AD">
        <w:rPr>
          <w:szCs w:val="24"/>
        </w:rPr>
        <w:t>Edge</w:t>
      </w:r>
      <w:proofErr w:type="spellEnd"/>
      <w:r w:rsidRPr="000A79AD">
        <w:rPr>
          <w:szCs w:val="24"/>
        </w:rPr>
        <w:t xml:space="preserve">, </w:t>
      </w:r>
      <w:proofErr w:type="spellStart"/>
      <w:r w:rsidRPr="000A79AD">
        <w:rPr>
          <w:szCs w:val="24"/>
        </w:rPr>
        <w:t>Firefox</w:t>
      </w:r>
      <w:proofErr w:type="spellEnd"/>
      <w:r w:rsidRPr="000A79AD">
        <w:rPr>
          <w:szCs w:val="24"/>
        </w:rPr>
        <w:t>.</w:t>
      </w:r>
    </w:p>
    <w:p w:rsidR="00194B86" w:rsidRPr="000A79AD" w:rsidRDefault="00194B86" w:rsidP="00835DBB">
      <w:pPr>
        <w:spacing w:line="360" w:lineRule="auto"/>
        <w:ind w:firstLine="567"/>
        <w:rPr>
          <w:szCs w:val="24"/>
        </w:rPr>
      </w:pPr>
      <w:r w:rsidRPr="00194B86">
        <w:rPr>
          <w:b/>
          <w:szCs w:val="24"/>
        </w:rPr>
        <w:t>Устройства:</w:t>
      </w:r>
      <w:r>
        <w:rPr>
          <w:szCs w:val="24"/>
        </w:rPr>
        <w:t xml:space="preserve"> ПК, смартфон, планшет.</w:t>
      </w:r>
    </w:p>
    <w:p w:rsidR="00DE3B80" w:rsidRPr="000A79AD" w:rsidRDefault="00DE3B80" w:rsidP="00835DBB">
      <w:pPr>
        <w:spacing w:line="360" w:lineRule="auto"/>
        <w:ind w:firstLine="567"/>
        <w:rPr>
          <w:b/>
          <w:szCs w:val="24"/>
        </w:rPr>
      </w:pPr>
      <w:r w:rsidRPr="000A79AD">
        <w:rPr>
          <w:b/>
          <w:szCs w:val="24"/>
        </w:rPr>
        <w:t>Шаги:</w:t>
      </w:r>
    </w:p>
    <w:p w:rsidR="00DE3B80" w:rsidRPr="000A79AD" w:rsidRDefault="00DE3B80" w:rsidP="00062718">
      <w:pPr>
        <w:pStyle w:val="a0"/>
      </w:pPr>
      <w:r w:rsidRPr="000A79AD">
        <w:t xml:space="preserve">Открыть калькулятор в браузере по ссылке </w:t>
      </w:r>
      <w:hyperlink r:id="rId11" w:history="1">
        <w:r w:rsidRPr="000A79AD">
          <w:rPr>
            <w:color w:val="000080"/>
            <w:u w:val="single"/>
          </w:rPr>
          <w:t>http://sitename/calculate</w:t>
        </w:r>
      </w:hyperlink>
      <w:r w:rsidRPr="000A79AD">
        <w:rPr>
          <w:color w:val="1155CC"/>
          <w:shd w:val="clear" w:color="auto" w:fill="FFFFFF"/>
        </w:rPr>
        <w:t>.</w:t>
      </w:r>
    </w:p>
    <w:p w:rsidR="00DE3B80" w:rsidRPr="000A79AD" w:rsidRDefault="00DE3B80" w:rsidP="00062718">
      <w:pPr>
        <w:pStyle w:val="a0"/>
      </w:pPr>
      <w:proofErr w:type="gramStart"/>
      <w:r w:rsidRPr="000A79AD">
        <w:t>Ввести корректные данные в поля «Числитель» и «Знаменатель» (например, 10 в «Числитель» и 10 в «Знаменатель»).</w:t>
      </w:r>
      <w:proofErr w:type="gramEnd"/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b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В поле «Результат» выводится результат вычислений, который выглядит одинаково во всех браузерах</w:t>
      </w:r>
      <w:r w:rsidR="00194B86">
        <w:rPr>
          <w:rFonts w:eastAsia="Times New Roman"/>
          <w:szCs w:val="24"/>
          <w:lang w:eastAsia="ru-RU"/>
        </w:rPr>
        <w:t xml:space="preserve"> и на каждом устройстве</w:t>
      </w:r>
      <w:r w:rsidRPr="000A79AD">
        <w:rPr>
          <w:rFonts w:eastAsia="Times New Roman"/>
          <w:szCs w:val="24"/>
          <w:lang w:eastAsia="ru-RU"/>
        </w:rPr>
        <w:t>.</w:t>
      </w:r>
    </w:p>
    <w:p w:rsidR="00DE3B80" w:rsidRPr="000A79AD" w:rsidRDefault="00DE3B80" w:rsidP="00835DBB">
      <w:pPr>
        <w:pStyle w:val="2"/>
        <w:spacing w:after="0" w:line="360" w:lineRule="auto"/>
        <w:ind w:left="0" w:firstLine="567"/>
      </w:pPr>
      <w:bookmarkStart w:id="137" w:name="_Toc170337952"/>
      <w:bookmarkStart w:id="138" w:name="_Toc170376746"/>
      <w:r w:rsidRPr="000A79AD">
        <w:t>Проверка корректного отображения ошибок.</w:t>
      </w:r>
      <w:bookmarkEnd w:id="137"/>
      <w:bookmarkEnd w:id="138"/>
    </w:p>
    <w:p w:rsidR="00DE3B80" w:rsidRDefault="00DE3B80" w:rsidP="00835DBB">
      <w:pPr>
        <w:spacing w:line="360" w:lineRule="auto"/>
        <w:ind w:firstLine="567"/>
        <w:rPr>
          <w:szCs w:val="24"/>
        </w:rPr>
      </w:pPr>
      <w:r w:rsidRPr="000A79AD">
        <w:rPr>
          <w:b/>
          <w:bCs/>
        </w:rPr>
        <w:t>Браузеры:</w:t>
      </w:r>
      <w:r w:rsidRPr="000A79AD">
        <w:rPr>
          <w:szCs w:val="24"/>
        </w:rPr>
        <w:t xml:space="preserve"> </w:t>
      </w:r>
      <w:proofErr w:type="spellStart"/>
      <w:r w:rsidRPr="000A79AD">
        <w:rPr>
          <w:szCs w:val="24"/>
        </w:rPr>
        <w:t>Chrome</w:t>
      </w:r>
      <w:proofErr w:type="spellEnd"/>
      <w:r w:rsidRPr="000A79AD">
        <w:rPr>
          <w:szCs w:val="24"/>
        </w:rPr>
        <w:t xml:space="preserve">, </w:t>
      </w:r>
      <w:proofErr w:type="spellStart"/>
      <w:r w:rsidRPr="000A79AD">
        <w:rPr>
          <w:szCs w:val="24"/>
        </w:rPr>
        <w:t>Яндекс</w:t>
      </w:r>
      <w:proofErr w:type="gramStart"/>
      <w:r w:rsidRPr="000A79AD">
        <w:rPr>
          <w:szCs w:val="24"/>
        </w:rPr>
        <w:t>.Б</w:t>
      </w:r>
      <w:proofErr w:type="gramEnd"/>
      <w:r w:rsidRPr="000A79AD">
        <w:rPr>
          <w:szCs w:val="24"/>
        </w:rPr>
        <w:t>раузер</w:t>
      </w:r>
      <w:proofErr w:type="spellEnd"/>
      <w:r w:rsidRPr="000A79AD">
        <w:rPr>
          <w:szCs w:val="24"/>
        </w:rPr>
        <w:t xml:space="preserve">, </w:t>
      </w:r>
      <w:proofErr w:type="spellStart"/>
      <w:r w:rsidRPr="000A79AD">
        <w:rPr>
          <w:szCs w:val="24"/>
        </w:rPr>
        <w:t>Safari</w:t>
      </w:r>
      <w:proofErr w:type="spellEnd"/>
      <w:r w:rsidRPr="000A79AD">
        <w:rPr>
          <w:szCs w:val="24"/>
        </w:rPr>
        <w:t xml:space="preserve">, </w:t>
      </w:r>
      <w:r w:rsidRPr="000A79AD">
        <w:rPr>
          <w:szCs w:val="24"/>
          <w:lang w:val="en-US"/>
        </w:rPr>
        <w:t>Opera</w:t>
      </w:r>
      <w:r w:rsidRPr="000A79AD">
        <w:rPr>
          <w:szCs w:val="24"/>
        </w:rPr>
        <w:t xml:space="preserve">, </w:t>
      </w:r>
      <w:proofErr w:type="spellStart"/>
      <w:r w:rsidRPr="000A79AD">
        <w:rPr>
          <w:szCs w:val="24"/>
        </w:rPr>
        <w:t>Edge</w:t>
      </w:r>
      <w:proofErr w:type="spellEnd"/>
      <w:r w:rsidRPr="000A79AD">
        <w:rPr>
          <w:szCs w:val="24"/>
        </w:rPr>
        <w:t xml:space="preserve">, </w:t>
      </w:r>
      <w:proofErr w:type="spellStart"/>
      <w:r w:rsidRPr="000A79AD">
        <w:rPr>
          <w:szCs w:val="24"/>
        </w:rPr>
        <w:t>Firefox</w:t>
      </w:r>
      <w:proofErr w:type="spellEnd"/>
      <w:r w:rsidRPr="000A79AD">
        <w:rPr>
          <w:szCs w:val="24"/>
        </w:rPr>
        <w:t>.</w:t>
      </w:r>
    </w:p>
    <w:p w:rsidR="00194B86" w:rsidRPr="000A79AD" w:rsidRDefault="00194B86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194B86">
        <w:rPr>
          <w:b/>
          <w:szCs w:val="24"/>
        </w:rPr>
        <w:t>Устройства:</w:t>
      </w:r>
      <w:r>
        <w:rPr>
          <w:szCs w:val="24"/>
        </w:rPr>
        <w:t xml:space="preserve"> ПК, смартфон, планшет.</w:t>
      </w:r>
    </w:p>
    <w:p w:rsidR="00DE3B80" w:rsidRPr="000A79AD" w:rsidRDefault="00DE3B80" w:rsidP="00835DBB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DE3B80" w:rsidRPr="000A79AD" w:rsidRDefault="00DE3B80" w:rsidP="00062718">
      <w:pPr>
        <w:pStyle w:val="a0"/>
      </w:pPr>
      <w:r w:rsidRPr="000A79AD">
        <w:t xml:space="preserve">Открыть калькулятор в браузере по ссылке </w:t>
      </w:r>
      <w:hyperlink r:id="rId12" w:history="1">
        <w:r w:rsidRPr="000A79AD">
          <w:rPr>
            <w:color w:val="000080"/>
            <w:u w:val="single"/>
          </w:rPr>
          <w:t>http://sitename/calculate</w:t>
        </w:r>
      </w:hyperlink>
      <w:r w:rsidRPr="000A79AD">
        <w:rPr>
          <w:color w:val="1155CC"/>
          <w:shd w:val="clear" w:color="auto" w:fill="FFFFFF"/>
        </w:rPr>
        <w:t>.</w:t>
      </w:r>
    </w:p>
    <w:p w:rsidR="00DE3B80" w:rsidRPr="000A79AD" w:rsidRDefault="00DE3B80" w:rsidP="00062718">
      <w:pPr>
        <w:pStyle w:val="a0"/>
      </w:pPr>
      <w:proofErr w:type="gramStart"/>
      <w:r w:rsidRPr="000A79AD">
        <w:lastRenderedPageBreak/>
        <w:t>Ввести некорректные данные в поля «Числитель» и «Знаменатель» (например, 10 в «Числитель» и 0 в «Знаменатель»).</w:t>
      </w:r>
      <w:proofErr w:type="gramEnd"/>
    </w:p>
    <w:p w:rsidR="00DE3B80" w:rsidRPr="000A79AD" w:rsidRDefault="00DE3B80" w:rsidP="00062718">
      <w:pPr>
        <w:pStyle w:val="a0"/>
      </w:pPr>
      <w:r w:rsidRPr="000A79AD">
        <w:t>Нажать кнопку «Вычислить».</w:t>
      </w:r>
    </w:p>
    <w:p w:rsidR="005F0249" w:rsidRDefault="00DE3B80" w:rsidP="005F0249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szCs w:val="24"/>
          <w:lang w:eastAsia="ru-RU"/>
        </w:rPr>
        <w:t xml:space="preserve">Ожидаемый результат: </w:t>
      </w:r>
      <w:r w:rsidRPr="000A79AD">
        <w:rPr>
          <w:rFonts w:eastAsia="Times New Roman"/>
          <w:szCs w:val="24"/>
          <w:lang w:eastAsia="ru-RU"/>
        </w:rPr>
        <w:t>Выводится сообщение об ошибке, которое выглядит одинаково во всех браузерах</w:t>
      </w:r>
      <w:r w:rsidR="00194B86">
        <w:rPr>
          <w:rFonts w:eastAsia="Times New Roman"/>
          <w:szCs w:val="24"/>
          <w:lang w:eastAsia="ru-RU"/>
        </w:rPr>
        <w:t xml:space="preserve"> и на каждом устройстве</w:t>
      </w:r>
      <w:r w:rsidRPr="000A79AD">
        <w:rPr>
          <w:rFonts w:eastAsia="Times New Roman"/>
          <w:szCs w:val="24"/>
          <w:lang w:eastAsia="ru-RU"/>
        </w:rPr>
        <w:t>.</w:t>
      </w:r>
      <w:r w:rsidR="005F0249">
        <w:rPr>
          <w:rFonts w:eastAsia="Times New Roman"/>
          <w:szCs w:val="24"/>
          <w:lang w:eastAsia="ru-RU"/>
        </w:rPr>
        <w:br w:type="page"/>
      </w:r>
    </w:p>
    <w:p w:rsidR="005F0249" w:rsidRPr="000A79AD" w:rsidRDefault="005F0249" w:rsidP="005F0249">
      <w:pPr>
        <w:pStyle w:val="1"/>
        <w:spacing w:after="0" w:line="360" w:lineRule="auto"/>
        <w:ind w:left="0" w:firstLine="567"/>
        <w:rPr>
          <w:lang w:eastAsia="ru-RU"/>
        </w:rPr>
      </w:pPr>
      <w:bookmarkStart w:id="139" w:name="_Toc170376747"/>
      <w:r w:rsidRPr="000A79AD">
        <w:rPr>
          <w:lang w:eastAsia="ru-RU"/>
        </w:rPr>
        <w:lastRenderedPageBreak/>
        <w:t>Проверка времени отклика приложения.</w:t>
      </w:r>
      <w:bookmarkEnd w:id="139"/>
    </w:p>
    <w:p w:rsidR="005F0249" w:rsidRPr="00062718" w:rsidRDefault="005F0249" w:rsidP="005F0249">
      <w:pPr>
        <w:pStyle w:val="2"/>
        <w:spacing w:after="0" w:line="360" w:lineRule="auto"/>
        <w:ind w:left="0" w:firstLine="567"/>
        <w:rPr>
          <w:lang w:eastAsia="ru-RU"/>
        </w:rPr>
      </w:pPr>
      <w:bookmarkStart w:id="140" w:name="_Toc170376748"/>
      <w:r w:rsidRPr="000A79AD">
        <w:rPr>
          <w:lang w:eastAsia="ru-RU"/>
        </w:rPr>
        <w:t>Измерение времени отклика для корректных данных:</w:t>
      </w:r>
      <w:bookmarkEnd w:id="140"/>
    </w:p>
    <w:p w:rsidR="005F0249" w:rsidRPr="000A79AD" w:rsidRDefault="005F0249" w:rsidP="005F0249">
      <w:pPr>
        <w:spacing w:line="360" w:lineRule="auto"/>
        <w:ind w:firstLine="567"/>
        <w:rPr>
          <w:b/>
          <w:lang w:val="en-US" w:eastAsia="ru-RU"/>
        </w:rPr>
      </w:pPr>
      <w:r w:rsidRPr="000A79AD">
        <w:rPr>
          <w:b/>
          <w:lang w:val="en-US" w:eastAsia="ru-RU"/>
        </w:rPr>
        <w:t xml:space="preserve">URL: </w:t>
      </w:r>
      <w:r w:rsidRPr="000A79AD">
        <w:rPr>
          <w:lang w:val="en-US" w:eastAsia="ru-RU"/>
        </w:rPr>
        <w:t>http://sitename/calculate</w:t>
      </w:r>
    </w:p>
    <w:p w:rsidR="005F0249" w:rsidRPr="000A79AD" w:rsidRDefault="005F0249" w:rsidP="005F0249">
      <w:pPr>
        <w:spacing w:line="360" w:lineRule="auto"/>
        <w:ind w:firstLine="567"/>
        <w:rPr>
          <w:lang w:val="en-US" w:eastAsia="ru-RU"/>
        </w:rPr>
      </w:pPr>
      <w:r w:rsidRPr="000A79AD">
        <w:rPr>
          <w:lang w:eastAsia="ru-RU"/>
        </w:rPr>
        <w:t>Шаги</w:t>
      </w:r>
      <w:r w:rsidRPr="000A79AD">
        <w:rPr>
          <w:lang w:val="en-US" w:eastAsia="ru-RU"/>
        </w:rPr>
        <w:t>:</w:t>
      </w:r>
    </w:p>
    <w:p w:rsidR="005F0249" w:rsidRPr="00AE3D14" w:rsidRDefault="005F0249" w:rsidP="00AB4A26">
      <w:pPr>
        <w:pStyle w:val="a2"/>
        <w:numPr>
          <w:ilvl w:val="0"/>
          <w:numId w:val="4"/>
        </w:numPr>
        <w:spacing w:line="360" w:lineRule="auto"/>
        <w:ind w:left="0" w:firstLine="567"/>
        <w:rPr>
          <w:rFonts w:eastAsia="Times New Roman"/>
          <w:sz w:val="24"/>
          <w:szCs w:val="24"/>
          <w:lang w:eastAsia="ru-RU"/>
        </w:rPr>
      </w:pPr>
      <w:r w:rsidRPr="00AE3D14">
        <w:rPr>
          <w:rFonts w:eastAsia="Times New Roman"/>
          <w:sz w:val="24"/>
          <w:szCs w:val="24"/>
          <w:lang w:eastAsia="ru-RU"/>
        </w:rPr>
        <w:t>Ввести корректные данные в поля «Числитель» и «Знаменатель» (например, 10 и 2).</w:t>
      </w:r>
    </w:p>
    <w:p w:rsidR="005F0249" w:rsidRPr="00AE3D14" w:rsidRDefault="005F0249" w:rsidP="00AB4A26">
      <w:pPr>
        <w:pStyle w:val="a2"/>
        <w:numPr>
          <w:ilvl w:val="0"/>
          <w:numId w:val="4"/>
        </w:numPr>
        <w:spacing w:line="360" w:lineRule="auto"/>
        <w:ind w:left="0" w:firstLine="567"/>
        <w:rPr>
          <w:rFonts w:eastAsia="Times New Roman"/>
          <w:sz w:val="24"/>
          <w:szCs w:val="24"/>
          <w:lang w:eastAsia="ru-RU"/>
        </w:rPr>
      </w:pPr>
      <w:r w:rsidRPr="00AE3D14">
        <w:rPr>
          <w:rFonts w:eastAsia="Times New Roman"/>
          <w:sz w:val="24"/>
          <w:szCs w:val="24"/>
          <w:lang w:eastAsia="ru-RU"/>
        </w:rPr>
        <w:t>Нажать кнопку «Вычислить».</w:t>
      </w:r>
    </w:p>
    <w:p w:rsidR="005F0249" w:rsidRPr="00AE3D14" w:rsidRDefault="005F0249" w:rsidP="00AB4A26">
      <w:pPr>
        <w:pStyle w:val="a2"/>
        <w:numPr>
          <w:ilvl w:val="0"/>
          <w:numId w:val="4"/>
        </w:numPr>
        <w:spacing w:line="360" w:lineRule="auto"/>
        <w:ind w:left="0" w:firstLine="567"/>
        <w:rPr>
          <w:rFonts w:eastAsia="Times New Roman"/>
          <w:sz w:val="24"/>
          <w:szCs w:val="24"/>
          <w:lang w:eastAsia="ru-RU"/>
        </w:rPr>
      </w:pPr>
      <w:r w:rsidRPr="00AE3D14">
        <w:rPr>
          <w:rFonts w:eastAsia="Times New Roman"/>
          <w:sz w:val="24"/>
          <w:szCs w:val="24"/>
          <w:lang w:eastAsia="ru-RU"/>
        </w:rPr>
        <w:t>Зафиксировать время от нажатия кнопки до получения результата в поле «Результат».</w:t>
      </w:r>
    </w:p>
    <w:p w:rsidR="005F0249" w:rsidRPr="00062718" w:rsidRDefault="005F0249" w:rsidP="005F0249">
      <w:pPr>
        <w:spacing w:line="360" w:lineRule="auto"/>
        <w:ind w:firstLine="567"/>
        <w:rPr>
          <w:lang w:eastAsia="ru-RU"/>
        </w:rPr>
      </w:pPr>
      <w:r w:rsidRPr="000A79AD">
        <w:rPr>
          <w:b/>
          <w:lang w:eastAsia="ru-RU"/>
        </w:rPr>
        <w:t>Ожидаемый результат:</w:t>
      </w:r>
      <w:r w:rsidRPr="000A79AD">
        <w:rPr>
          <w:lang w:eastAsia="ru-RU"/>
        </w:rPr>
        <w:t xml:space="preserve"> Время отклика не превышает 5 секунд.</w:t>
      </w:r>
    </w:p>
    <w:p w:rsidR="005F0249" w:rsidRPr="00062718" w:rsidRDefault="005F0249" w:rsidP="005F0249">
      <w:pPr>
        <w:pStyle w:val="2"/>
        <w:spacing w:after="0" w:line="360" w:lineRule="auto"/>
        <w:ind w:left="0" w:firstLine="567"/>
        <w:rPr>
          <w:lang w:eastAsia="ru-RU"/>
        </w:rPr>
      </w:pPr>
      <w:bookmarkStart w:id="141" w:name="_Toc170376749"/>
      <w:r w:rsidRPr="000A79AD">
        <w:rPr>
          <w:lang w:eastAsia="ru-RU"/>
        </w:rPr>
        <w:t>Измерение времени отклика для деления на ноль.</w:t>
      </w:r>
      <w:bookmarkEnd w:id="141"/>
    </w:p>
    <w:p w:rsidR="005F0249" w:rsidRPr="000A79AD" w:rsidRDefault="005F0249" w:rsidP="005F0249">
      <w:pPr>
        <w:spacing w:line="360" w:lineRule="auto"/>
        <w:ind w:firstLine="567"/>
        <w:rPr>
          <w:b/>
          <w:lang w:val="en-US" w:eastAsia="ru-RU"/>
        </w:rPr>
      </w:pPr>
      <w:r w:rsidRPr="000A79AD">
        <w:rPr>
          <w:b/>
          <w:lang w:val="en-US" w:eastAsia="ru-RU"/>
        </w:rPr>
        <w:t xml:space="preserve">URL: </w:t>
      </w:r>
      <w:r w:rsidRPr="000A79AD">
        <w:rPr>
          <w:lang w:val="en-US" w:eastAsia="ru-RU"/>
        </w:rPr>
        <w:t>http://sitename/calculate</w:t>
      </w:r>
    </w:p>
    <w:p w:rsidR="005F0249" w:rsidRPr="000A79AD" w:rsidRDefault="005F0249" w:rsidP="005F0249">
      <w:pPr>
        <w:spacing w:line="360" w:lineRule="auto"/>
        <w:ind w:firstLine="567"/>
        <w:rPr>
          <w:rFonts w:eastAsia="Times New Roman"/>
          <w:b/>
          <w:bCs/>
          <w:szCs w:val="24"/>
          <w:lang w:val="en-US"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</w:t>
      </w:r>
      <w:r w:rsidRPr="000A79AD">
        <w:rPr>
          <w:rFonts w:eastAsia="Times New Roman"/>
          <w:b/>
          <w:bCs/>
          <w:szCs w:val="24"/>
          <w:lang w:val="en-US" w:eastAsia="ru-RU"/>
        </w:rPr>
        <w:t>:</w:t>
      </w:r>
    </w:p>
    <w:p w:rsidR="005F0249" w:rsidRPr="00AE3D14" w:rsidRDefault="005F0249" w:rsidP="00AB4A26">
      <w:pPr>
        <w:pStyle w:val="a2"/>
        <w:numPr>
          <w:ilvl w:val="0"/>
          <w:numId w:val="5"/>
        </w:numPr>
        <w:spacing w:line="360" w:lineRule="auto"/>
        <w:ind w:left="0" w:firstLine="567"/>
        <w:rPr>
          <w:rFonts w:eastAsia="Times New Roman"/>
          <w:sz w:val="24"/>
          <w:szCs w:val="24"/>
          <w:lang w:eastAsia="ru-RU"/>
        </w:rPr>
      </w:pPr>
      <w:r w:rsidRPr="00AE3D14">
        <w:rPr>
          <w:rFonts w:eastAsia="Times New Roman"/>
          <w:sz w:val="24"/>
          <w:szCs w:val="24"/>
          <w:lang w:eastAsia="ru-RU"/>
        </w:rPr>
        <w:t>Ввести в поле «Числитель» любое число, а в поле «Знаменатель» ввести 0.</w:t>
      </w:r>
    </w:p>
    <w:p w:rsidR="005F0249" w:rsidRPr="00AE3D14" w:rsidRDefault="005F0249" w:rsidP="00AB4A26">
      <w:pPr>
        <w:pStyle w:val="a2"/>
        <w:numPr>
          <w:ilvl w:val="0"/>
          <w:numId w:val="5"/>
        </w:numPr>
        <w:spacing w:line="360" w:lineRule="auto"/>
        <w:ind w:left="0" w:firstLine="567"/>
        <w:rPr>
          <w:rFonts w:eastAsia="Times New Roman"/>
          <w:sz w:val="24"/>
          <w:szCs w:val="24"/>
          <w:lang w:eastAsia="ru-RU"/>
        </w:rPr>
      </w:pPr>
      <w:r w:rsidRPr="00AE3D14">
        <w:rPr>
          <w:rFonts w:eastAsia="Times New Roman"/>
          <w:sz w:val="24"/>
          <w:szCs w:val="24"/>
          <w:lang w:eastAsia="ru-RU"/>
        </w:rPr>
        <w:t>Нажать кнопку «Вычислить».</w:t>
      </w:r>
    </w:p>
    <w:p w:rsidR="005F0249" w:rsidRPr="00AE3D14" w:rsidRDefault="005F0249" w:rsidP="00AB4A26">
      <w:pPr>
        <w:pStyle w:val="a2"/>
        <w:numPr>
          <w:ilvl w:val="0"/>
          <w:numId w:val="5"/>
        </w:numPr>
        <w:spacing w:line="360" w:lineRule="auto"/>
        <w:ind w:left="0" w:firstLine="567"/>
        <w:rPr>
          <w:rFonts w:eastAsia="Times New Roman"/>
          <w:sz w:val="24"/>
          <w:szCs w:val="24"/>
          <w:lang w:eastAsia="ru-RU"/>
        </w:rPr>
      </w:pPr>
      <w:r w:rsidRPr="00AE3D14">
        <w:rPr>
          <w:rFonts w:eastAsia="Times New Roman"/>
          <w:sz w:val="24"/>
          <w:szCs w:val="24"/>
          <w:lang w:eastAsia="ru-RU"/>
        </w:rPr>
        <w:t>Зафиксировать время от нажатия кнопки до получения сообщения об ошибке.</w:t>
      </w:r>
    </w:p>
    <w:p w:rsidR="005F0249" w:rsidRPr="000A79AD" w:rsidRDefault="005F0249" w:rsidP="005F0249">
      <w:pPr>
        <w:spacing w:line="360" w:lineRule="auto"/>
        <w:ind w:firstLine="567"/>
        <w:rPr>
          <w:rFonts w:eastAsia="Times New Roman"/>
          <w:bCs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bCs/>
          <w:szCs w:val="24"/>
          <w:lang w:eastAsia="ru-RU"/>
        </w:rPr>
        <w:t xml:space="preserve"> Время отклика не превышает 5 секунд.</w:t>
      </w:r>
    </w:p>
    <w:p w:rsidR="005F0249" w:rsidRPr="00062718" w:rsidRDefault="005F0249" w:rsidP="005F0249">
      <w:pPr>
        <w:pStyle w:val="2"/>
        <w:spacing w:after="0" w:line="360" w:lineRule="auto"/>
        <w:ind w:left="0" w:firstLine="567"/>
        <w:rPr>
          <w:lang w:eastAsia="ru-RU"/>
        </w:rPr>
      </w:pPr>
      <w:bookmarkStart w:id="142" w:name="_Toc170376750"/>
      <w:r w:rsidRPr="000A79AD">
        <w:rPr>
          <w:lang w:eastAsia="ru-RU"/>
        </w:rPr>
        <w:t>Измерение времени отклика для некорректных данных:</w:t>
      </w:r>
      <w:bookmarkEnd w:id="142"/>
    </w:p>
    <w:p w:rsidR="005F0249" w:rsidRPr="000A79AD" w:rsidRDefault="005F0249" w:rsidP="005F0249">
      <w:pPr>
        <w:spacing w:line="360" w:lineRule="auto"/>
        <w:ind w:firstLine="567"/>
        <w:rPr>
          <w:b/>
          <w:lang w:val="en-US" w:eastAsia="ru-RU"/>
        </w:rPr>
      </w:pPr>
      <w:r w:rsidRPr="000A79AD">
        <w:rPr>
          <w:b/>
          <w:lang w:val="en-US" w:eastAsia="ru-RU"/>
        </w:rPr>
        <w:t xml:space="preserve">URL: </w:t>
      </w:r>
      <w:r w:rsidRPr="000A79AD">
        <w:rPr>
          <w:lang w:val="en-US" w:eastAsia="ru-RU"/>
        </w:rPr>
        <w:t>http://sitename/calculate</w:t>
      </w:r>
    </w:p>
    <w:p w:rsidR="005F0249" w:rsidRPr="000A79AD" w:rsidRDefault="005F0249" w:rsidP="005F0249">
      <w:pPr>
        <w:spacing w:line="360" w:lineRule="auto"/>
        <w:ind w:firstLine="567"/>
        <w:rPr>
          <w:b/>
          <w:lang w:val="en-US" w:eastAsia="ru-RU"/>
        </w:rPr>
      </w:pPr>
      <w:r w:rsidRPr="000A79AD">
        <w:rPr>
          <w:b/>
          <w:lang w:eastAsia="ru-RU"/>
        </w:rPr>
        <w:t>Шаги</w:t>
      </w:r>
      <w:r w:rsidRPr="000A79AD">
        <w:rPr>
          <w:b/>
          <w:lang w:val="en-US" w:eastAsia="ru-RU"/>
        </w:rPr>
        <w:t>:</w:t>
      </w:r>
    </w:p>
    <w:p w:rsidR="005F0249" w:rsidRPr="00AE3D14" w:rsidRDefault="005F0249" w:rsidP="00AB4A26">
      <w:pPr>
        <w:pStyle w:val="a2"/>
        <w:numPr>
          <w:ilvl w:val="0"/>
          <w:numId w:val="6"/>
        </w:numPr>
        <w:spacing w:line="360" w:lineRule="auto"/>
        <w:ind w:left="0" w:firstLine="567"/>
        <w:rPr>
          <w:sz w:val="24"/>
          <w:szCs w:val="24"/>
          <w:lang w:eastAsia="ru-RU"/>
        </w:rPr>
      </w:pPr>
      <w:r w:rsidRPr="00AE3D14">
        <w:rPr>
          <w:sz w:val="24"/>
          <w:szCs w:val="24"/>
          <w:lang w:eastAsia="ru-RU"/>
        </w:rPr>
        <w:t>Ввести некорректные данные (например, буквы или специальные символы) в поля «Числитель» и «Знаменатель».</w:t>
      </w:r>
    </w:p>
    <w:p w:rsidR="005F0249" w:rsidRPr="00AE3D14" w:rsidRDefault="005F0249" w:rsidP="00AB4A26">
      <w:pPr>
        <w:pStyle w:val="a2"/>
        <w:numPr>
          <w:ilvl w:val="0"/>
          <w:numId w:val="6"/>
        </w:numPr>
        <w:spacing w:line="360" w:lineRule="auto"/>
        <w:ind w:left="0" w:firstLine="567"/>
        <w:rPr>
          <w:b/>
          <w:sz w:val="24"/>
          <w:szCs w:val="24"/>
          <w:lang w:eastAsia="ru-RU"/>
        </w:rPr>
      </w:pPr>
      <w:r w:rsidRPr="00AE3D14">
        <w:rPr>
          <w:sz w:val="24"/>
          <w:szCs w:val="24"/>
          <w:lang w:eastAsia="ru-RU"/>
        </w:rPr>
        <w:t>Нажать кнопку «Вычислить».</w:t>
      </w:r>
    </w:p>
    <w:p w:rsidR="005F0249" w:rsidRPr="00AE3D14" w:rsidRDefault="005F0249" w:rsidP="00AB4A26">
      <w:pPr>
        <w:pStyle w:val="a2"/>
        <w:numPr>
          <w:ilvl w:val="0"/>
          <w:numId w:val="6"/>
        </w:numPr>
        <w:spacing w:line="360" w:lineRule="auto"/>
        <w:ind w:left="0" w:firstLine="567"/>
        <w:rPr>
          <w:b/>
          <w:sz w:val="24"/>
          <w:szCs w:val="24"/>
          <w:lang w:eastAsia="ru-RU"/>
        </w:rPr>
      </w:pPr>
      <w:r w:rsidRPr="00AE3D14">
        <w:rPr>
          <w:sz w:val="24"/>
          <w:szCs w:val="24"/>
          <w:lang w:eastAsia="ru-RU"/>
        </w:rPr>
        <w:t>Зафиксировать время от нажатия кнопки до получения сообщения об ошибке.</w:t>
      </w:r>
      <w:r w:rsidRPr="00AE3D14">
        <w:rPr>
          <w:b/>
          <w:sz w:val="24"/>
          <w:szCs w:val="24"/>
          <w:lang w:eastAsia="ru-RU"/>
        </w:rPr>
        <w:t xml:space="preserve"> </w:t>
      </w:r>
    </w:p>
    <w:p w:rsidR="005F0249" w:rsidRPr="000A79AD" w:rsidRDefault="005F0249" w:rsidP="005F0249">
      <w:pPr>
        <w:spacing w:line="360" w:lineRule="auto"/>
        <w:ind w:firstLine="567"/>
        <w:rPr>
          <w:lang w:eastAsia="ru-RU"/>
        </w:rPr>
      </w:pPr>
      <w:r w:rsidRPr="000A79AD">
        <w:rPr>
          <w:b/>
          <w:lang w:eastAsia="ru-RU"/>
        </w:rPr>
        <w:t>Ожидаемый результат:</w:t>
      </w:r>
      <w:r w:rsidRPr="000A79AD">
        <w:rPr>
          <w:lang w:eastAsia="ru-RU"/>
        </w:rPr>
        <w:t xml:space="preserve"> Время отклика не превышает 5 секунд.</w:t>
      </w:r>
    </w:p>
    <w:p w:rsidR="005F0249" w:rsidRPr="000A79AD" w:rsidRDefault="005F0249" w:rsidP="005F0249">
      <w:pPr>
        <w:pStyle w:val="2"/>
        <w:spacing w:after="0" w:line="360" w:lineRule="auto"/>
        <w:ind w:left="0" w:firstLine="567"/>
        <w:rPr>
          <w:lang w:eastAsia="ru-RU"/>
        </w:rPr>
      </w:pPr>
      <w:bookmarkStart w:id="143" w:name="_Toc170376751"/>
      <w:r w:rsidRPr="000A79AD">
        <w:rPr>
          <w:lang w:eastAsia="ru-RU"/>
        </w:rPr>
        <w:t>Проверка нагрузочной способности.</w:t>
      </w:r>
      <w:bookmarkEnd w:id="143"/>
    </w:p>
    <w:p w:rsidR="005F0249" w:rsidRPr="000A79AD" w:rsidRDefault="005F0249" w:rsidP="005F0249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Шаги:</w:t>
      </w:r>
    </w:p>
    <w:p w:rsidR="005F0249" w:rsidRPr="000A79AD" w:rsidRDefault="005F0249" w:rsidP="005F0249">
      <w:pPr>
        <w:pStyle w:val="a0"/>
      </w:pPr>
      <w:r w:rsidRPr="000A79AD">
        <w:t>Подготовить набор некорректных данных (например, буквы или специальные символы) для полей «Числитель» и «Знаменатель».</w:t>
      </w:r>
    </w:p>
    <w:p w:rsidR="005F0249" w:rsidRPr="000A79AD" w:rsidRDefault="005F0249" w:rsidP="005F0249">
      <w:pPr>
        <w:pStyle w:val="a0"/>
      </w:pPr>
      <w:r w:rsidRPr="000A79AD">
        <w:t>Запустить нагрузочное тестирование для одновременного выполнения 1000 запросов к http://sitename/calculate.</w:t>
      </w:r>
    </w:p>
    <w:p w:rsidR="005F0249" w:rsidRPr="000A79AD" w:rsidRDefault="005F0249" w:rsidP="005F0249">
      <w:pPr>
        <w:pStyle w:val="a0"/>
      </w:pPr>
      <w:r w:rsidRPr="000A79AD">
        <w:t>Зафиксировать время отклика для каждого запроса и среднее время отклика за весь период тестирования.</w:t>
      </w:r>
    </w:p>
    <w:p w:rsidR="00354023" w:rsidRPr="00835DBB" w:rsidRDefault="005F0249" w:rsidP="005F0249">
      <w:pPr>
        <w:spacing w:line="360" w:lineRule="auto"/>
        <w:ind w:firstLine="567"/>
        <w:rPr>
          <w:rFonts w:eastAsia="Times New Roman"/>
          <w:szCs w:val="24"/>
          <w:lang w:eastAsia="ru-RU"/>
        </w:rPr>
      </w:pPr>
      <w:r w:rsidRPr="000A79AD">
        <w:rPr>
          <w:rFonts w:eastAsia="Times New Roman"/>
          <w:b/>
          <w:bCs/>
          <w:szCs w:val="24"/>
          <w:lang w:eastAsia="ru-RU"/>
        </w:rPr>
        <w:t>Ожидаемый результат:</w:t>
      </w:r>
      <w:r w:rsidRPr="000A79AD">
        <w:rPr>
          <w:rFonts w:eastAsia="Times New Roman"/>
          <w:szCs w:val="24"/>
          <w:lang w:eastAsia="ru-RU"/>
        </w:rPr>
        <w:t xml:space="preserve"> Среднее время отклика не превышает 5 секунд при одновременной нагрузке в 1000 запросов.</w:t>
      </w:r>
    </w:p>
    <w:sectPr w:rsidR="00354023" w:rsidRPr="00835DBB" w:rsidSect="0062272F">
      <w:headerReference w:type="even" r:id="rId13"/>
      <w:pgSz w:w="11906" w:h="16838"/>
      <w:pgMar w:top="720" w:right="424" w:bottom="720" w:left="426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022" w:rsidRDefault="00B46022" w:rsidP="00554AD2">
      <w:r>
        <w:separator/>
      </w:r>
    </w:p>
  </w:endnote>
  <w:endnote w:type="continuationSeparator" w:id="0">
    <w:p w:rsidR="00B46022" w:rsidRDefault="00B46022" w:rsidP="00554A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022" w:rsidRDefault="00B46022" w:rsidP="00554AD2">
      <w:r>
        <w:separator/>
      </w:r>
    </w:p>
  </w:footnote>
  <w:footnote w:type="continuationSeparator" w:id="0">
    <w:p w:rsidR="00B46022" w:rsidRDefault="00B46022" w:rsidP="00554A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6BC" w:rsidRDefault="00D859FF">
    <w:pPr>
      <w:pStyle w:val="aa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21.25pt;margin-top:0;width:467.7pt;height:14.15pt;z-index:251664384;mso-width-percent:1000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2" inset=",0,,0">
            <w:txbxContent>
              <w:p w:rsidR="001F16BC" w:rsidRDefault="001F16BC" w:rsidP="00425929">
                <w:pPr>
                  <w:ind w:firstLine="0"/>
                  <w:jc w:val="left"/>
                </w:pPr>
                <w:r w:rsidRPr="00425929">
                  <w:rPr>
                    <w:sz w:val="20"/>
                  </w:rPr>
                  <w:t>НПП «</w:t>
                </w:r>
                <w:proofErr w:type="spellStart"/>
                <w:r w:rsidRPr="00425929">
                  <w:rPr>
                    <w:sz w:val="20"/>
                  </w:rPr>
                  <w:t>Учтех-Профи</w:t>
                </w:r>
                <w:proofErr w:type="spellEnd"/>
                <w:r w:rsidRPr="00425929">
                  <w:rPr>
                    <w:sz w:val="20"/>
                  </w:rPr>
                  <w:t xml:space="preserve">» – </w:t>
                </w:r>
                <w:r>
                  <w:rPr>
                    <w:sz w:val="20"/>
                  </w:rPr>
                  <w:t>Локальные компьютерные сети</w:t>
                </w:r>
                <w:r w:rsidRPr="00425929">
                  <w:rPr>
                    <w:sz w:val="20"/>
                  </w:rPr>
                  <w:t xml:space="preserve">  – </w:t>
                </w:r>
                <w:r>
                  <w:rPr>
                    <w:sz w:val="20"/>
                  </w:rPr>
                  <w:t>Лабораторный практикум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51" type="#_x0000_t202" style="position:absolute;left:0;text-align:left;margin-left:0;margin-top:0;width:42.55pt;height:14.15pt;z-index:251663360;mso-width-percent:1500;mso-position-horizontal:left;mso-position-horizontal-relative:page;mso-position-vertical:center;mso-position-vertical-relative:top-margin-area;mso-width-percent:1500;mso-width-relative:left-margin-area;v-text-anchor:middle" o:allowincell="f" fillcolor="#4f81bd [3204]" stroked="f">
          <v:textbox style="mso-next-textbox:#_x0000_s2051" inset="0,0,1mm,0">
            <w:txbxContent>
              <w:p w:rsidR="001F16BC" w:rsidRDefault="00D859FF" w:rsidP="00425929">
                <w:pPr>
                  <w:ind w:firstLine="0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1F16BC" w:rsidRPr="00CA1A51">
                    <w:rPr>
                      <w:noProof/>
                      <w:color w:val="FFFFFF" w:themeColor="background1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065EE"/>
    <w:multiLevelType w:val="hybridMultilevel"/>
    <w:tmpl w:val="484863A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66E2C94"/>
    <w:multiLevelType w:val="hybridMultilevel"/>
    <w:tmpl w:val="C95A0E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AD45EEA"/>
    <w:multiLevelType w:val="hybridMultilevel"/>
    <w:tmpl w:val="0BF034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9536B36"/>
    <w:multiLevelType w:val="hybridMultilevel"/>
    <w:tmpl w:val="2FF89668"/>
    <w:lvl w:ilvl="0" w:tplc="B8FC5258">
      <w:start w:val="1"/>
      <w:numFmt w:val="decimal"/>
      <w:pStyle w:val="a"/>
      <w:lvlText w:val="%1)"/>
      <w:lvlJc w:val="left"/>
      <w:pPr>
        <w:ind w:left="851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67805859"/>
    <w:multiLevelType w:val="multilevel"/>
    <w:tmpl w:val="FB64C38A"/>
    <w:lvl w:ilvl="0">
      <w:start w:val="1"/>
      <w:numFmt w:val="decimal"/>
      <w:pStyle w:val="1"/>
      <w:suff w:val="space"/>
      <w:lvlText w:val="%1."/>
      <w:lvlJc w:val="left"/>
      <w:pPr>
        <w:ind w:left="851" w:hanging="454"/>
      </w:pPr>
      <w:rPr>
        <w:rFonts w:hint="default"/>
        <w:b/>
        <w:sz w:val="32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454" w:hanging="45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851" w:hanging="454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720" w:hanging="323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32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32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" w:hanging="32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" w:hanging="32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" w:hanging="323"/>
      </w:pPr>
      <w:rPr>
        <w:rFonts w:hint="default"/>
      </w:rPr>
    </w:lvl>
  </w:abstractNum>
  <w:abstractNum w:abstractNumId="5">
    <w:nsid w:val="6E3077F8"/>
    <w:multiLevelType w:val="hybridMultilevel"/>
    <w:tmpl w:val="62A81B06"/>
    <w:lvl w:ilvl="0" w:tplc="FDFEA50A">
      <w:start w:val="1"/>
      <w:numFmt w:val="bullet"/>
      <w:pStyle w:val="a0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14338">
      <o:colormenu v:ext="edit" fill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70420"/>
    <w:rsid w:val="00020021"/>
    <w:rsid w:val="00062718"/>
    <w:rsid w:val="00065D6B"/>
    <w:rsid w:val="00090AC4"/>
    <w:rsid w:val="000A79AD"/>
    <w:rsid w:val="000C51D2"/>
    <w:rsid w:val="00177968"/>
    <w:rsid w:val="001814BE"/>
    <w:rsid w:val="0018170D"/>
    <w:rsid w:val="00182DB6"/>
    <w:rsid w:val="00194B86"/>
    <w:rsid w:val="001A4E31"/>
    <w:rsid w:val="001E7F12"/>
    <w:rsid w:val="001F16BC"/>
    <w:rsid w:val="001F6725"/>
    <w:rsid w:val="00270420"/>
    <w:rsid w:val="00272B1B"/>
    <w:rsid w:val="00306F40"/>
    <w:rsid w:val="00314A83"/>
    <w:rsid w:val="00354023"/>
    <w:rsid w:val="00356AD0"/>
    <w:rsid w:val="003C7CE7"/>
    <w:rsid w:val="003E0E37"/>
    <w:rsid w:val="00400E14"/>
    <w:rsid w:val="00413D7D"/>
    <w:rsid w:val="00425929"/>
    <w:rsid w:val="004313C6"/>
    <w:rsid w:val="00454749"/>
    <w:rsid w:val="0047452C"/>
    <w:rsid w:val="00487BD3"/>
    <w:rsid w:val="00543F69"/>
    <w:rsid w:val="00554AD2"/>
    <w:rsid w:val="00564323"/>
    <w:rsid w:val="005D7411"/>
    <w:rsid w:val="005F0249"/>
    <w:rsid w:val="005F294D"/>
    <w:rsid w:val="0062272F"/>
    <w:rsid w:val="006C0801"/>
    <w:rsid w:val="006C2397"/>
    <w:rsid w:val="006D08C7"/>
    <w:rsid w:val="00717262"/>
    <w:rsid w:val="00727012"/>
    <w:rsid w:val="00793B4C"/>
    <w:rsid w:val="007B5CA8"/>
    <w:rsid w:val="007C0304"/>
    <w:rsid w:val="00835DBB"/>
    <w:rsid w:val="008653EE"/>
    <w:rsid w:val="00896439"/>
    <w:rsid w:val="008A7F59"/>
    <w:rsid w:val="008F3467"/>
    <w:rsid w:val="009154F2"/>
    <w:rsid w:val="00924F05"/>
    <w:rsid w:val="00963B84"/>
    <w:rsid w:val="00967590"/>
    <w:rsid w:val="00972D13"/>
    <w:rsid w:val="009B4977"/>
    <w:rsid w:val="00A05E2E"/>
    <w:rsid w:val="00AB4A26"/>
    <w:rsid w:val="00AB6DEC"/>
    <w:rsid w:val="00AD2E64"/>
    <w:rsid w:val="00AE3D14"/>
    <w:rsid w:val="00B00176"/>
    <w:rsid w:val="00B46022"/>
    <w:rsid w:val="00B85954"/>
    <w:rsid w:val="00BB45E2"/>
    <w:rsid w:val="00C840BA"/>
    <w:rsid w:val="00C92F46"/>
    <w:rsid w:val="00CA1A51"/>
    <w:rsid w:val="00CD3CAC"/>
    <w:rsid w:val="00D859FF"/>
    <w:rsid w:val="00D87F92"/>
    <w:rsid w:val="00DD5071"/>
    <w:rsid w:val="00DE3B80"/>
    <w:rsid w:val="00E32000"/>
    <w:rsid w:val="00E67828"/>
    <w:rsid w:val="00E70F04"/>
    <w:rsid w:val="00EC126D"/>
    <w:rsid w:val="00EC6801"/>
    <w:rsid w:val="00ED7814"/>
    <w:rsid w:val="00EF3D3E"/>
    <w:rsid w:val="00F33EBB"/>
    <w:rsid w:val="00F35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06F40"/>
    <w:pPr>
      <w:spacing w:after="0" w:line="240" w:lineRule="auto"/>
      <w:ind w:firstLine="851"/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2"/>
    <w:next w:val="2"/>
    <w:link w:val="10"/>
    <w:uiPriority w:val="9"/>
    <w:qFormat/>
    <w:rsid w:val="001E7F12"/>
    <w:pPr>
      <w:pageBreakBefore/>
      <w:numPr>
        <w:numId w:val="2"/>
      </w:numPr>
      <w:spacing w:after="240"/>
      <w:outlineLvl w:val="0"/>
    </w:pPr>
    <w:rPr>
      <w:b/>
      <w:sz w:val="32"/>
      <w:szCs w:val="32"/>
    </w:rPr>
  </w:style>
  <w:style w:type="paragraph" w:styleId="2">
    <w:name w:val="heading 2"/>
    <w:basedOn w:val="a2"/>
    <w:next w:val="a1"/>
    <w:link w:val="20"/>
    <w:unhideWhenUsed/>
    <w:qFormat/>
    <w:rsid w:val="008F3467"/>
    <w:pPr>
      <w:numPr>
        <w:ilvl w:val="1"/>
        <w:numId w:val="2"/>
      </w:numPr>
      <w:spacing w:after="120"/>
      <w:outlineLvl w:val="1"/>
    </w:pPr>
    <w:rPr>
      <w:b/>
    </w:rPr>
  </w:style>
  <w:style w:type="paragraph" w:styleId="3">
    <w:name w:val="heading 3"/>
    <w:basedOn w:val="2"/>
    <w:next w:val="a1"/>
    <w:link w:val="30"/>
    <w:uiPriority w:val="9"/>
    <w:unhideWhenUsed/>
    <w:qFormat/>
    <w:rsid w:val="00306F40"/>
    <w:pPr>
      <w:numPr>
        <w:ilvl w:val="2"/>
      </w:numPr>
      <w:spacing w:after="0"/>
      <w:ind w:left="0" w:firstLine="397"/>
      <w:outlineLvl w:val="2"/>
    </w:pPr>
    <w:rPr>
      <w:sz w:val="24"/>
      <w:szCs w:val="24"/>
    </w:rPr>
  </w:style>
  <w:style w:type="paragraph" w:styleId="4">
    <w:name w:val="heading 4"/>
    <w:aliases w:val="Рисунок"/>
    <w:next w:val="a1"/>
    <w:link w:val="40"/>
    <w:uiPriority w:val="9"/>
    <w:unhideWhenUsed/>
    <w:qFormat/>
    <w:rsid w:val="001E7F12"/>
    <w:pPr>
      <w:keepNext/>
      <w:keepLines/>
      <w:spacing w:after="0" w:line="240" w:lineRule="auto"/>
      <w:jc w:val="center"/>
      <w:outlineLvl w:val="3"/>
    </w:pPr>
    <w:rPr>
      <w:rFonts w:ascii="Times New Roman" w:eastAsiaTheme="majorEastAsia" w:hAnsi="Times New Roman" w:cstheme="majorBidi"/>
      <w:bCs/>
      <w:iCs/>
      <w:sz w:val="24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rsid w:val="00306F4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List Paragraph"/>
    <w:basedOn w:val="a1"/>
    <w:link w:val="a6"/>
    <w:uiPriority w:val="34"/>
    <w:qFormat/>
    <w:rsid w:val="00543F69"/>
    <w:pPr>
      <w:ind w:left="720"/>
      <w:contextualSpacing/>
    </w:pPr>
    <w:rPr>
      <w:sz w:val="28"/>
    </w:rPr>
  </w:style>
  <w:style w:type="character" w:customStyle="1" w:styleId="a6">
    <w:name w:val="Абзац списка Знак"/>
    <w:basedOn w:val="a3"/>
    <w:link w:val="a2"/>
    <w:uiPriority w:val="34"/>
    <w:rsid w:val="00543F69"/>
    <w:rPr>
      <w:rFonts w:ascii="Times New Roman" w:hAnsi="Times New Roman"/>
      <w:sz w:val="28"/>
    </w:rPr>
  </w:style>
  <w:style w:type="paragraph" w:styleId="a7">
    <w:name w:val="Balloon Text"/>
    <w:basedOn w:val="a1"/>
    <w:link w:val="a8"/>
    <w:uiPriority w:val="99"/>
    <w:semiHidden/>
    <w:unhideWhenUsed/>
    <w:rsid w:val="00543F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543F6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3"/>
    <w:link w:val="1"/>
    <w:uiPriority w:val="9"/>
    <w:rsid w:val="001E7F12"/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3"/>
    <w:link w:val="2"/>
    <w:rsid w:val="008F3467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rsid w:val="00306F40"/>
    <w:rPr>
      <w:rFonts w:ascii="Times New Roman" w:hAnsi="Times New Roman" w:cs="Times New Roman"/>
      <w:b/>
      <w:sz w:val="24"/>
      <w:szCs w:val="24"/>
    </w:rPr>
  </w:style>
  <w:style w:type="paragraph" w:styleId="a9">
    <w:name w:val="No Spacing"/>
    <w:aliases w:val="Подпись к рисунку"/>
    <w:basedOn w:val="a1"/>
    <w:next w:val="a1"/>
    <w:uiPriority w:val="1"/>
    <w:qFormat/>
    <w:rsid w:val="00CD3CAC"/>
    <w:pPr>
      <w:spacing w:after="120"/>
      <w:ind w:firstLine="0"/>
      <w:jc w:val="center"/>
    </w:pPr>
    <w:rPr>
      <w:lang w:eastAsia="ru-RU"/>
    </w:rPr>
  </w:style>
  <w:style w:type="paragraph" w:styleId="aa">
    <w:name w:val="header"/>
    <w:basedOn w:val="a1"/>
    <w:link w:val="ab"/>
    <w:uiPriority w:val="99"/>
    <w:semiHidden/>
    <w:unhideWhenUsed/>
    <w:rsid w:val="00554AD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554AD2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1"/>
    <w:link w:val="ad"/>
    <w:uiPriority w:val="99"/>
    <w:semiHidden/>
    <w:unhideWhenUsed/>
    <w:rsid w:val="00554AD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semiHidden/>
    <w:rsid w:val="00554AD2"/>
    <w:rPr>
      <w:rFonts w:ascii="Times New Roman" w:hAnsi="Times New Roman" w:cs="Times New Roman"/>
      <w:sz w:val="28"/>
      <w:szCs w:val="28"/>
    </w:rPr>
  </w:style>
  <w:style w:type="paragraph" w:styleId="ae">
    <w:name w:val="Subtitle"/>
    <w:basedOn w:val="a1"/>
    <w:next w:val="a1"/>
    <w:link w:val="af"/>
    <w:uiPriority w:val="11"/>
    <w:qFormat/>
    <w:rsid w:val="00306F40"/>
    <w:pPr>
      <w:jc w:val="left"/>
    </w:pPr>
    <w:rPr>
      <w:b/>
      <w:lang w:eastAsia="ru-RU"/>
    </w:rPr>
  </w:style>
  <w:style w:type="character" w:customStyle="1" w:styleId="af">
    <w:name w:val="Подзаголовок Знак"/>
    <w:basedOn w:val="a3"/>
    <w:link w:val="ae"/>
    <w:uiPriority w:val="11"/>
    <w:rsid w:val="00306F40"/>
    <w:rPr>
      <w:rFonts w:ascii="Times New Roman" w:hAnsi="Times New Roman" w:cs="Times New Roman"/>
      <w:b/>
      <w:sz w:val="24"/>
      <w:szCs w:val="28"/>
      <w:lang w:eastAsia="ru-RU"/>
    </w:rPr>
  </w:style>
  <w:style w:type="character" w:styleId="af0">
    <w:name w:val="Subtle Emphasis"/>
    <w:uiPriority w:val="19"/>
    <w:rsid w:val="001E7F12"/>
  </w:style>
  <w:style w:type="character" w:customStyle="1" w:styleId="40">
    <w:name w:val="Заголовок 4 Знак"/>
    <w:aliases w:val="Рисунок Знак"/>
    <w:basedOn w:val="a3"/>
    <w:link w:val="4"/>
    <w:uiPriority w:val="9"/>
    <w:rsid w:val="001E7F12"/>
    <w:rPr>
      <w:rFonts w:ascii="Times New Roman" w:eastAsiaTheme="majorEastAsia" w:hAnsi="Times New Roman" w:cstheme="majorBidi"/>
      <w:bCs/>
      <w:iCs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306F40"/>
    <w:rPr>
      <w:rFonts w:asciiTheme="majorHAnsi" w:eastAsiaTheme="majorEastAsia" w:hAnsiTheme="majorHAnsi" w:cstheme="majorBidi"/>
      <w:color w:val="243F60" w:themeColor="accent1" w:themeShade="7F"/>
      <w:sz w:val="24"/>
      <w:szCs w:val="28"/>
    </w:rPr>
  </w:style>
  <w:style w:type="paragraph" w:styleId="af1">
    <w:name w:val="TOC Heading"/>
    <w:basedOn w:val="1"/>
    <w:next w:val="a1"/>
    <w:uiPriority w:val="39"/>
    <w:unhideWhenUsed/>
    <w:qFormat/>
    <w:rsid w:val="00354023"/>
    <w:pPr>
      <w:keepNext/>
      <w:keepLines/>
      <w:pageBreakBefore w:val="0"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1">
    <w:name w:val="toc 1"/>
    <w:basedOn w:val="a1"/>
    <w:next w:val="a1"/>
    <w:autoRedefine/>
    <w:uiPriority w:val="39"/>
    <w:unhideWhenUsed/>
    <w:rsid w:val="00354023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354023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0A79AD"/>
    <w:pPr>
      <w:tabs>
        <w:tab w:val="right" w:leader="dot" w:pos="10456"/>
      </w:tabs>
      <w:spacing w:after="100"/>
      <w:ind w:firstLine="1418"/>
    </w:pPr>
  </w:style>
  <w:style w:type="character" w:styleId="af2">
    <w:name w:val="Hyperlink"/>
    <w:basedOn w:val="a3"/>
    <w:uiPriority w:val="99"/>
    <w:unhideWhenUsed/>
    <w:rsid w:val="00354023"/>
    <w:rPr>
      <w:color w:val="0000FF" w:themeColor="hyperlink"/>
      <w:u w:val="single"/>
    </w:rPr>
  </w:style>
  <w:style w:type="table" w:styleId="af3">
    <w:name w:val="Table Grid"/>
    <w:basedOn w:val="a4"/>
    <w:uiPriority w:val="59"/>
    <w:rsid w:val="00717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3"/>
    <w:rsid w:val="00717262"/>
  </w:style>
  <w:style w:type="paragraph" w:styleId="af4">
    <w:name w:val="Normal (Web)"/>
    <w:basedOn w:val="a1"/>
    <w:link w:val="af5"/>
    <w:uiPriority w:val="99"/>
    <w:unhideWhenUsed/>
    <w:rsid w:val="00717262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styleId="af6">
    <w:name w:val="Strong"/>
    <w:basedOn w:val="a3"/>
    <w:uiPriority w:val="22"/>
    <w:qFormat/>
    <w:rsid w:val="00717262"/>
    <w:rPr>
      <w:b/>
      <w:bCs/>
    </w:rPr>
  </w:style>
  <w:style w:type="paragraph" w:customStyle="1" w:styleId="a0">
    <w:name w:val="Маркированный спсиок"/>
    <w:link w:val="af7"/>
    <w:qFormat/>
    <w:rsid w:val="00062718"/>
    <w:pPr>
      <w:numPr>
        <w:numId w:val="1"/>
      </w:numPr>
      <w:spacing w:after="0" w:line="360" w:lineRule="auto"/>
      <w:ind w:left="567" w:firstLine="142"/>
      <w:contextualSpacing/>
      <w:jc w:val="both"/>
      <w:textAlignment w:val="baseline"/>
    </w:pPr>
    <w:rPr>
      <w:rFonts w:ascii="Times New Roman" w:hAnsi="Times New Roman" w:cs="Times New Roman"/>
      <w:color w:val="000000"/>
      <w:sz w:val="24"/>
      <w:szCs w:val="28"/>
      <w:bdr w:val="none" w:sz="0" w:space="0" w:color="auto" w:frame="1"/>
      <w:lang w:eastAsia="ru-RU"/>
    </w:rPr>
  </w:style>
  <w:style w:type="paragraph" w:customStyle="1" w:styleId="af8">
    <w:name w:val="Табличный заголовок"/>
    <w:basedOn w:val="a1"/>
    <w:link w:val="12"/>
    <w:qFormat/>
    <w:rsid w:val="008F3467"/>
    <w:pPr>
      <w:shd w:val="clear" w:color="auto" w:fill="FFFFFF"/>
      <w:ind w:firstLine="0"/>
      <w:jc w:val="right"/>
      <w:textAlignment w:val="baseline"/>
    </w:pPr>
    <w:rPr>
      <w:color w:val="000000"/>
      <w:bdr w:val="none" w:sz="0" w:space="0" w:color="auto" w:frame="1"/>
    </w:rPr>
  </w:style>
  <w:style w:type="character" w:customStyle="1" w:styleId="af7">
    <w:name w:val="Маркированный спсиок Знак"/>
    <w:basedOn w:val="a3"/>
    <w:link w:val="a0"/>
    <w:rsid w:val="00062718"/>
    <w:rPr>
      <w:rFonts w:ascii="Times New Roman" w:hAnsi="Times New Roman" w:cs="Times New Roman"/>
      <w:color w:val="000000"/>
      <w:sz w:val="24"/>
      <w:szCs w:val="28"/>
      <w:bdr w:val="none" w:sz="0" w:space="0" w:color="auto" w:frame="1"/>
      <w:lang w:eastAsia="ru-RU"/>
    </w:rPr>
  </w:style>
  <w:style w:type="character" w:customStyle="1" w:styleId="12">
    <w:name w:val="Табличный заголовок Знак1"/>
    <w:basedOn w:val="a3"/>
    <w:link w:val="af8"/>
    <w:rsid w:val="008F3467"/>
    <w:rPr>
      <w:rFonts w:ascii="Times New Roman" w:hAnsi="Times New Roman" w:cs="Times New Roman"/>
      <w:color w:val="000000"/>
      <w:sz w:val="24"/>
      <w:szCs w:val="28"/>
      <w:bdr w:val="none" w:sz="0" w:space="0" w:color="auto" w:frame="1"/>
      <w:shd w:val="clear" w:color="auto" w:fill="FFFFFF"/>
    </w:rPr>
  </w:style>
  <w:style w:type="character" w:customStyle="1" w:styleId="af5">
    <w:name w:val="Обычный (веб) Знак"/>
    <w:basedOn w:val="a3"/>
    <w:link w:val="af4"/>
    <w:rsid w:val="008F34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Табличный заголовок Знак"/>
    <w:basedOn w:val="af5"/>
    <w:link w:val="af8"/>
    <w:rsid w:val="008F3467"/>
  </w:style>
  <w:style w:type="paragraph" w:customStyle="1" w:styleId="afa">
    <w:name w:val="Название таблицы"/>
    <w:basedOn w:val="af8"/>
    <w:link w:val="afb"/>
    <w:qFormat/>
    <w:rsid w:val="008F3467"/>
    <w:pPr>
      <w:jc w:val="center"/>
    </w:pPr>
  </w:style>
  <w:style w:type="character" w:styleId="afc">
    <w:name w:val="Emphasis"/>
    <w:basedOn w:val="a3"/>
    <w:uiPriority w:val="20"/>
    <w:rsid w:val="00B00176"/>
    <w:rPr>
      <w:i/>
      <w:iCs/>
    </w:rPr>
  </w:style>
  <w:style w:type="character" w:customStyle="1" w:styleId="afb">
    <w:name w:val="Название таблицы Знак"/>
    <w:basedOn w:val="12"/>
    <w:link w:val="afa"/>
    <w:rsid w:val="008F3467"/>
  </w:style>
  <w:style w:type="paragraph" w:customStyle="1" w:styleId="a">
    <w:name w:val="Нумерованный список()"/>
    <w:basedOn w:val="a2"/>
    <w:link w:val="afd"/>
    <w:qFormat/>
    <w:rsid w:val="00065D6B"/>
    <w:pPr>
      <w:numPr>
        <w:numId w:val="3"/>
      </w:numPr>
    </w:pPr>
    <w:rPr>
      <w:sz w:val="24"/>
      <w:szCs w:val="24"/>
      <w:lang w:eastAsia="ru-RU"/>
    </w:rPr>
  </w:style>
  <w:style w:type="character" w:customStyle="1" w:styleId="afd">
    <w:name w:val="Нумерованный список() Знак"/>
    <w:basedOn w:val="a6"/>
    <w:link w:val="a"/>
    <w:rsid w:val="00065D6B"/>
    <w:rPr>
      <w:rFonts w:cs="Times New Roman"/>
      <w:sz w:val="24"/>
      <w:szCs w:val="24"/>
      <w:lang w:eastAsia="ru-RU"/>
    </w:rPr>
  </w:style>
  <w:style w:type="paragraph" w:styleId="afe">
    <w:name w:val="Body Text Indent"/>
    <w:basedOn w:val="a1"/>
    <w:link w:val="aff"/>
    <w:rsid w:val="00270420"/>
    <w:pPr>
      <w:spacing w:after="120"/>
      <w:ind w:firstLine="720"/>
    </w:pPr>
    <w:rPr>
      <w:rFonts w:eastAsia="Times New Roman"/>
      <w:szCs w:val="24"/>
      <w:lang w:eastAsia="ru-RU"/>
    </w:rPr>
  </w:style>
  <w:style w:type="character" w:customStyle="1" w:styleId="aff">
    <w:name w:val="Основной текст с отступом Знак"/>
    <w:basedOn w:val="a3"/>
    <w:link w:val="afe"/>
    <w:rsid w:val="002704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Мой заголовок 1"/>
    <w:basedOn w:val="1"/>
    <w:link w:val="14"/>
    <w:rsid w:val="00270420"/>
    <w:pPr>
      <w:keepNext/>
      <w:keepLines/>
      <w:pageBreakBefore w:val="0"/>
      <w:numPr>
        <w:numId w:val="0"/>
      </w:numPr>
      <w:spacing w:before="480" w:after="0" w:line="276" w:lineRule="auto"/>
      <w:contextualSpacing w:val="0"/>
      <w:jc w:val="left"/>
    </w:pPr>
    <w:rPr>
      <w:rFonts w:ascii="Arial" w:eastAsiaTheme="majorEastAsia" w:hAnsi="Arial" w:cs="Arial"/>
      <w:bCs/>
      <w:lang w:eastAsia="ru-RU"/>
    </w:rPr>
  </w:style>
  <w:style w:type="character" w:customStyle="1" w:styleId="14">
    <w:name w:val="Мой заголовок 1 Знак"/>
    <w:basedOn w:val="10"/>
    <w:link w:val="13"/>
    <w:rsid w:val="00270420"/>
    <w:rPr>
      <w:rFonts w:ascii="Arial" w:eastAsiaTheme="majorEastAsia" w:hAnsi="Arial" w:cs="Arial"/>
      <w:b/>
      <w:bCs/>
      <w:lang w:eastAsia="ru-RU"/>
    </w:rPr>
  </w:style>
  <w:style w:type="paragraph" w:customStyle="1" w:styleId="aff0">
    <w:name w:val="Лабы"/>
    <w:basedOn w:val="2"/>
    <w:link w:val="aff1"/>
    <w:qFormat/>
    <w:rsid w:val="005D7411"/>
    <w:pPr>
      <w:numPr>
        <w:ilvl w:val="0"/>
        <w:numId w:val="0"/>
      </w:numPr>
      <w:ind w:left="143" w:firstLine="708"/>
    </w:pPr>
  </w:style>
  <w:style w:type="character" w:customStyle="1" w:styleId="aff1">
    <w:name w:val="Лабы Знак"/>
    <w:basedOn w:val="20"/>
    <w:link w:val="aff0"/>
    <w:rsid w:val="005D7411"/>
    <w:rPr>
      <w:b/>
    </w:rPr>
  </w:style>
  <w:style w:type="paragraph" w:customStyle="1" w:styleId="15">
    <w:name w:val="Стиль1"/>
    <w:basedOn w:val="a1"/>
    <w:link w:val="16"/>
    <w:qFormat/>
    <w:rsid w:val="00314A83"/>
    <w:rPr>
      <w:szCs w:val="24"/>
      <w:u w:val="single"/>
    </w:rPr>
  </w:style>
  <w:style w:type="character" w:customStyle="1" w:styleId="16">
    <w:name w:val="Стиль1 Знак"/>
    <w:basedOn w:val="a3"/>
    <w:link w:val="15"/>
    <w:rsid w:val="00314A83"/>
    <w:rPr>
      <w:rFonts w:ascii="Times New Roman" w:hAnsi="Times New Roman" w:cs="Times New Roman"/>
      <w:sz w:val="24"/>
      <w:szCs w:val="24"/>
      <w:u w:val="single"/>
    </w:rPr>
  </w:style>
  <w:style w:type="numbering" w:customStyle="1" w:styleId="17">
    <w:name w:val="Нет списка1"/>
    <w:next w:val="a5"/>
    <w:uiPriority w:val="99"/>
    <w:semiHidden/>
    <w:unhideWhenUsed/>
    <w:rsid w:val="00DE3B80"/>
  </w:style>
  <w:style w:type="paragraph" w:styleId="HTML">
    <w:name w:val="HTML Preformatted"/>
    <w:basedOn w:val="a1"/>
    <w:link w:val="HTML0"/>
    <w:uiPriority w:val="99"/>
    <w:semiHidden/>
    <w:unhideWhenUsed/>
    <w:rsid w:val="00DE3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DE3B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3"/>
    <w:uiPriority w:val="99"/>
    <w:semiHidden/>
    <w:unhideWhenUsed/>
    <w:rsid w:val="00DE3B8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3"/>
    <w:rsid w:val="00DE3B80"/>
  </w:style>
  <w:style w:type="character" w:customStyle="1" w:styleId="hljs-attr">
    <w:name w:val="hljs-attr"/>
    <w:basedOn w:val="a3"/>
    <w:rsid w:val="00DE3B80"/>
  </w:style>
  <w:style w:type="character" w:customStyle="1" w:styleId="hljs-string">
    <w:name w:val="hljs-string"/>
    <w:basedOn w:val="a3"/>
    <w:rsid w:val="00DE3B80"/>
  </w:style>
  <w:style w:type="character" w:customStyle="1" w:styleId="hljs-number">
    <w:name w:val="hljs-number"/>
    <w:basedOn w:val="a3"/>
    <w:rsid w:val="00DE3B80"/>
  </w:style>
  <w:style w:type="paragraph" w:styleId="41">
    <w:name w:val="toc 4"/>
    <w:basedOn w:val="a1"/>
    <w:next w:val="a1"/>
    <w:autoRedefine/>
    <w:uiPriority w:val="39"/>
    <w:unhideWhenUsed/>
    <w:rsid w:val="000A79AD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0A79AD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0A79AD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0A79AD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1"/>
    <w:next w:val="a1"/>
    <w:autoRedefine/>
    <w:uiPriority w:val="39"/>
    <w:unhideWhenUsed/>
    <w:rsid w:val="000A79AD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0A79AD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name/calculat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itename/calcul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itename/calcula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itename/calcu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name/calculat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s\AppData\Roaming\Microsoft\&#1064;&#1072;&#1073;&#1083;&#1086;&#1085;&#1099;\&#1064;&#1072;&#1073;&#1083;&#1086;&#1085;%20&#1076;&#1083;&#1103;%20&#1084;&#1077;&#1090;&#1086;&#1076;&#1080;&#1095;&#1077;&#1089;&#1082;&#1080;&#1093;%20&#1087;&#1086;&#1089;&#1086;&#1073;&#1080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B868F-1B86-4D03-BF1C-7C79D7CC5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методических пособий.dotx</Template>
  <TotalTime>95</TotalTime>
  <Pages>1</Pages>
  <Words>5347</Words>
  <Characters>30480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mokonamodoke</cp:lastModifiedBy>
  <cp:revision>21</cp:revision>
  <cp:lastPrinted>2024-06-27T05:33:00Z</cp:lastPrinted>
  <dcterms:created xsi:type="dcterms:W3CDTF">2024-06-26T18:18:00Z</dcterms:created>
  <dcterms:modified xsi:type="dcterms:W3CDTF">2024-06-27T05:33:00Z</dcterms:modified>
</cp:coreProperties>
</file>